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300"/>
      </w:tblGrid>
      <w:tr w:rsidR="004B7E44" w:rsidTr="002C4B0A">
        <w:trPr>
          <w:trHeight w:val="1737"/>
        </w:trPr>
        <w:tc>
          <w:tcPr>
            <w:tcW w:w="8300" w:type="dxa"/>
            <w:tcBorders>
              <w:top w:val="nil"/>
              <w:left w:val="nil"/>
              <w:bottom w:val="nil"/>
              <w:right w:val="nil"/>
            </w:tcBorders>
          </w:tcPr>
          <w:p w:rsidR="004B7E44" w:rsidRDefault="004B7E44" w:rsidP="004B7E44">
            <w:r>
              <w:rPr>
                <w:noProof/>
                <w:lang w:eastAsia="zh-CN"/>
              </w:rPr>
              <mc:AlternateContent>
                <mc:Choice Requires="wps">
                  <w:drawing>
                    <wp:inline distT="0" distB="0" distL="0" distR="0" wp14:anchorId="6A21F39B" wp14:editId="338B7A52">
                      <wp:extent cx="5138670" cy="219075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2190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C4B0A" w:rsidRDefault="002C4B0A" w:rsidP="002C4B0A">
                                  <w:pPr>
                                    <w:pStyle w:val="Title"/>
                                  </w:pPr>
                                  <w:r>
                                    <w:t>Propo</w:t>
                                  </w:r>
                                  <w:r>
                                    <w:t>sal for</w:t>
                                  </w:r>
                                </w:p>
                                <w:p w:rsidR="002C4B0A" w:rsidRDefault="002C4B0A" w:rsidP="002C4B0A">
                                  <w:pPr>
                                    <w:pStyle w:val="Title"/>
                                  </w:pPr>
                                  <w:r>
                                    <w:t>LANTAU LOCAL BIKE SHOP</w:t>
                                  </w:r>
                                </w:p>
                                <w:p w:rsidR="004B7E44" w:rsidRPr="004B7E44" w:rsidRDefault="004B7E44" w:rsidP="004B7E44">
                                  <w:pPr>
                                    <w:pStyle w:val="Titl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A21F39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04.6pt;height:1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" filled="f" stroked="f" strokeweight=".5pt">
                      <v:textbox>
                        <w:txbxContent>
                          <w:p w:rsidR="002C4B0A" w:rsidRDefault="002C4B0A" w:rsidP="002C4B0A">
                            <w:pPr>
                              <w:pStyle w:val="Title"/>
                            </w:pPr>
                            <w:r>
                              <w:t>Propo</w:t>
                            </w:r>
                            <w:r>
                              <w:t>sal for</w:t>
                            </w:r>
                          </w:p>
                          <w:p w:rsidR="002C4B0A" w:rsidRDefault="002C4B0A" w:rsidP="002C4B0A">
                            <w:pPr>
                              <w:pStyle w:val="Title"/>
                            </w:pPr>
                            <w:r>
                              <w:t>LANTAU LOCAL BIKE SHOP</w:t>
                            </w:r>
                          </w:p>
                          <w:p w:rsidR="004B7E44" w:rsidRPr="004B7E44" w:rsidRDefault="004B7E44" w:rsidP="004B7E44">
                            <w:pPr>
                              <w:pStyle w:val="Titl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B7E44" w:rsidRDefault="004B7E44" w:rsidP="004B7E44">
            <w:r>
              <w:rPr>
                <w:noProof/>
                <w:lang w:eastAsia="zh-CN"/>
              </w:rPr>
              <mc:AlternateContent>
                <mc:Choice Requires="wps">
                  <w:drawing>
                    <wp:inline distT="0" distB="0" distL="0" distR="0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BDC43DA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" strokecolor="white [3212]" strokeweight="6pt">
                      <w10:anchorlock/>
                    </v:line>
                  </w:pict>
                </mc:Fallback>
              </mc:AlternateContent>
            </w:r>
          </w:p>
          <w:p w:rsidR="004B7E44" w:rsidRDefault="004B7E44" w:rsidP="004B7E44">
            <w:r>
              <w:rPr>
                <w:noProof/>
                <w:lang w:eastAsia="zh-CN"/>
              </w:rPr>
              <mc:AlternateContent>
                <mc:Choice Requires="wps">
                  <w:drawing>
                    <wp:inline distT="0" distB="0" distL="0" distR="0" wp14:anchorId="1C90BEE2" wp14:editId="77F795DA">
                      <wp:extent cx="5138670" cy="88582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885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4B7E44" w:rsidRDefault="002C4B0A" w:rsidP="004B7E44">
                                  <w:pPr>
                                    <w:pStyle w:val="Subtitle"/>
                                  </w:pPr>
                                  <w:r>
                                    <w:t>By bikers, for bikers.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90BEE2" id="Text Box 3" o:spid="_x0000_s1027" type="#_x0000_t202" style="width:404.6pt;height: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" filled="f" stroked="f" strokeweight=".5pt">
                      <v:textbox>
                        <w:txbxContent>
                          <w:p w:rsidR="004B7E44" w:rsidRPr="004B7E44" w:rsidRDefault="002C4B0A" w:rsidP="004B7E44">
                            <w:pPr>
                              <w:pStyle w:val="Subtitle"/>
                            </w:pPr>
                            <w:r>
                              <w:t>By bikers, for bikers.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Tr="002C4B0A">
        <w:trPr>
          <w:trHeight w:val="2613"/>
        </w:trPr>
        <w:tc>
          <w:tcPr>
            <w:tcW w:w="83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B7E44" w:rsidRDefault="004B7E44" w:rsidP="004B7E44">
            <w:pPr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inline distT="0" distB="0" distL="0" distR="0" wp14:anchorId="2438569D" wp14:editId="205F9D3A">
                      <wp:extent cx="3667125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67125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4B7E44" w:rsidRDefault="002C4B0A" w:rsidP="004B7E44">
                                  <w:pPr>
                                    <w:pStyle w:val="Heading1"/>
                                  </w:pPr>
                                  <w:r>
                                    <w:t>LOW, Zhi Hao, Eugene</w:t>
                                  </w: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4BD260F" wp14:editId="0769E5B8">
                                        <wp:extent cx="3477895" cy="2611048"/>
                                        <wp:effectExtent l="0" t="0" r="8255" b="0"/>
                                        <wp:docPr id="13" name="Picture 13" descr="C:\temp\mountain-trail-sport-bicycle-bike-mountain-range-vehicle-extreme-sport-sports-equipment-mountain-bike-cycling-sports-downhill-freeride-mountain-biking-transalp-road-cycling-land-vehicle-cycle-sport-downhill-mountain-biking-mountain-bike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" descr="C:\temp\mountain-trail-sport-bicycle-bike-mountain-range-vehicle-extreme-sport-sports-equipment-mountain-bike-cycling-sports-downhill-freeride-mountain-biking-transalp-road-cycling-land-vehicle-cycle-sport-downhill-mountain-biking-mountain-bike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477895" cy="261104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438569D" id="Text Box 6" o:spid="_x0000_s1028" type="#_x0000_t202" style="width:288.7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" filled="f" stroked="f" strokeweight=".5pt">
                      <v:textbox>
                        <w:txbxContent>
                          <w:p w:rsidR="004B7E44" w:rsidRPr="004B7E44" w:rsidRDefault="002C4B0A" w:rsidP="004B7E44">
                            <w:pPr>
                              <w:pStyle w:val="Heading1"/>
                            </w:pPr>
                            <w:r>
                              <w:t>LOW, Zhi Hao, Eugene</w:t>
                            </w: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4BD260F" wp14:editId="0769E5B8">
                                  <wp:extent cx="3477895" cy="2611048"/>
                                  <wp:effectExtent l="0" t="0" r="8255" b="0"/>
                                  <wp:docPr id="13" name="Picture 13" descr="C:\temp\mountain-trail-sport-bicycle-bike-mountain-range-vehicle-extreme-sport-sports-equipment-mountain-bike-cycling-sports-downhill-freeride-mountain-biking-transalp-road-cycling-land-vehicle-cycle-sport-downhill-mountain-biking-mountain-bike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temp\mountain-trail-sport-bicycle-bike-mountain-range-vehicle-extreme-sport-sports-equipment-mountain-bike-cycling-sports-downhill-freeride-mountain-biking-transalp-road-cycling-land-vehicle-cycle-sport-downhill-mountain-biking-mountain-bike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77895" cy="2611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B7E44" w:rsidRDefault="004B7E44" w:rsidP="004B7E44">
            <w:pPr>
              <w:rPr>
                <w:noProof/>
              </w:rPr>
            </w:pPr>
            <w:r>
              <w:rPr>
                <w:noProof/>
                <w:lang w:eastAsia="zh-CN"/>
              </w:rPr>
              <mc:AlternateContent>
                <mc:Choice Requires="wps">
                  <w:drawing>
                    <wp:inline distT="0" distB="0" distL="0" distR="0" wp14:anchorId="0EE3E510" wp14:editId="57D75766">
                      <wp:extent cx="2524259" cy="605155"/>
                      <wp:effectExtent l="0" t="0" r="0" b="444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259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4B7E44" w:rsidRDefault="002C4B0A" w:rsidP="004B7E44">
                                  <w:r>
                                    <w:t>City University of Hong Kong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EE3E510" id="Text Box 7" o:spid="_x0000_s1029" type="#_x0000_t202" style="width:198.7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" filled="f" stroked="f" strokeweight=".5pt">
                      <v:textbox>
                        <w:txbxContent>
                          <w:p w:rsidR="004B7E44" w:rsidRPr="004B7E44" w:rsidRDefault="002C4B0A" w:rsidP="004B7E44">
                            <w:r>
                              <w:t>City University of Hong Kong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eastAsia="zh-CN"/>
              </w:rPr>
              <mc:AlternateContent>
                <mc:Choice Requires="wps">
                  <w:drawing>
                    <wp:inline distT="0" distB="0" distL="0" distR="0" wp14:anchorId="134A148C" wp14:editId="1C02E945">
                      <wp:extent cx="2215166" cy="605155"/>
                      <wp:effectExtent l="0" t="0" r="0" b="4445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5166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4B7E44" w:rsidRDefault="002C4B0A" w:rsidP="004B7E44">
                                  <w:r>
                                    <w:t>GE2257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34A148C" id="Text Box 10" o:spid="_x0000_s1030" type="#_x0000_t202" style="width:174.4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" filled="f" stroked="f" strokeweight=".5pt">
                      <v:textbox>
                        <w:txbxContent>
                          <w:p w:rsidR="004B7E44" w:rsidRPr="004B7E44" w:rsidRDefault="002C4B0A" w:rsidP="004B7E44">
                            <w:r>
                              <w:t>GE2257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:rsidR="004B7E44" w:rsidRDefault="002C4B0A" w:rsidP="004B7E44">
      <w:r>
        <w:rPr>
          <w:noProof/>
          <w:lang w:eastAsia="zh-CN"/>
        </w:rPr>
        <w:drawing>
          <wp:anchor distT="0" distB="0" distL="114300" distR="114300" simplePos="0" relativeHeight="251658239" behindDoc="1" locked="0" layoutInCell="1" allowOverlap="1">
            <wp:simplePos x="0" y="0"/>
            <wp:positionH relativeFrom="column">
              <wp:posOffset>-4960620</wp:posOffset>
            </wp:positionH>
            <wp:positionV relativeFrom="paragraph">
              <wp:posOffset>-829945</wp:posOffset>
            </wp:positionV>
            <wp:extent cx="15630525" cy="11733935"/>
            <wp:effectExtent l="0" t="0" r="0" b="1270"/>
            <wp:wrapNone/>
            <wp:docPr id="14" name="Picture 14" descr="C:\temp\mountain-trail-sport-bicycle-bike-mountain-range-vehicle-extreme-sport-sports-equipment-mountain-bike-cycling-sports-downhill-freeride-mountain-biking-transalp-road-cycling-land-vehicle-cycle-sport-downhill-mountain-biking-mountain-bi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mountain-trail-sport-bicycle-bike-mountain-range-vehicle-extreme-sport-sports-equipment-mountain-bike-cycling-sports-downhill-freeride-mountain-biking-transalp-road-cycling-land-vehicle-cycle-sport-downhill-mountain-biking-mountain-bik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30525" cy="1173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7E44" w:rsidRDefault="002C4B0A">
      <w:pPr>
        <w:spacing w:after="200"/>
      </w:pPr>
      <w:r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4650105</wp:posOffset>
            </wp:positionH>
            <wp:positionV relativeFrom="paragraph">
              <wp:posOffset>7785735</wp:posOffset>
            </wp:positionV>
            <wp:extent cx="1861820" cy="1123950"/>
            <wp:effectExtent l="0" t="0" r="5080" b="0"/>
            <wp:wrapSquare wrapText="bothSides"/>
            <wp:docPr id="9" name="Picture 9" descr="C:\Users\zhlow2\AppData\Local\Microsoft\Windows\INetCache\Content.Word\cit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low2\AppData\Local\Microsoft\Windows\INetCache\Content.Word\city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4553"/>
                    <a:stretch/>
                  </pic:blipFill>
                  <pic:spPr bwMode="auto">
                    <a:xfrm>
                      <a:off x="0" y="0"/>
                      <a:ext cx="186182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align>left</wp:align>
                </wp:positionH>
                <wp:positionV relativeFrom="page">
                  <wp:posOffset>2057400</wp:posOffset>
                </wp:positionV>
                <wp:extent cx="5838825" cy="5984875"/>
                <wp:effectExtent l="0" t="0" r="9525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59848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06F5B" id="Rectangle 2" o:spid="_x0000_s1026" alt="colored rectangle" style="position:absolute;margin-left:0;margin-top:162pt;width:459.75pt;height:471.2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" fillcolor="#a4063e [3204]" stroked="f" strokeweight="2pt">
                <w10:wrap anchorx="page" anchory="page"/>
              </v:rect>
            </w:pict>
          </mc:Fallback>
        </mc:AlternateContent>
      </w:r>
      <w:r w:rsidR="004B7E44">
        <w:br w:type="page"/>
      </w:r>
    </w:p>
    <w:p w:rsidR="002C4B0A" w:rsidRPr="000B3361" w:rsidRDefault="000B3361" w:rsidP="002C4B0A">
      <w:pPr>
        <w:pStyle w:val="Heading2"/>
        <w:rPr>
          <w:rFonts w:ascii="Book Antiqua" w:hAnsi="Book Antiqua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08.4pt;margin-top:0;width:246pt;height:343.5pt;z-index:-251652096;mso-position-horizontal-relative:text;mso-position-vertical-relative:text;mso-width-relative:page;mso-height-relative:page" wrapcoords="-66 0 -66 21553 21600 21553 21600 0 -66 0">
            <v:imagedata r:id="rId10" o:title="30372011063_4bc2937a03_b" cropleft="10890f" cropright="22274f"/>
            <w10:wrap type="through"/>
          </v:shape>
        </w:pict>
      </w:r>
      <w:r w:rsidR="002C4B0A" w:rsidRPr="000B3361">
        <w:rPr>
          <w:rFonts w:ascii="Book Antiqua" w:hAnsi="Book Antiqua"/>
        </w:rPr>
        <w:t>The Project</w:t>
      </w:r>
    </w:p>
    <w:p w:rsidR="000B3361" w:rsidRPr="000B3361" w:rsidRDefault="002C4B0A" w:rsidP="002C4B0A">
      <w:pPr>
        <w:pStyle w:val="Heading3"/>
        <w:rPr>
          <w:rFonts w:ascii="Book Antiqua" w:hAnsi="Book Antiqua"/>
        </w:rPr>
      </w:pPr>
      <w:proofErr w:type="gramStart"/>
      <w:r w:rsidRPr="000B3361">
        <w:rPr>
          <w:rFonts w:ascii="Book Antiqua" w:hAnsi="Book Antiqua"/>
        </w:rPr>
        <w:t>Solution :</w:t>
      </w:r>
      <w:proofErr w:type="gramEnd"/>
      <w:r w:rsidRPr="000B3361">
        <w:rPr>
          <w:rFonts w:ascii="Book Antiqua" w:hAnsi="Book Antiqua"/>
        </w:rPr>
        <w:t xml:space="preserve"> Mobile Application</w:t>
      </w:r>
    </w:p>
    <w:p w:rsidR="002C4B0A" w:rsidRPr="000B3361" w:rsidRDefault="000B3361" w:rsidP="000B3361">
      <w:pPr>
        <w:pStyle w:val="Heading3"/>
        <w:numPr>
          <w:ilvl w:val="0"/>
          <w:numId w:val="1"/>
        </w:numPr>
        <w:rPr>
          <w:rFonts w:ascii="Book Antiqua" w:hAnsi="Book Antiqua"/>
        </w:rPr>
      </w:pPr>
      <w:r w:rsidRPr="000B3361">
        <w:rPr>
          <w:rFonts w:ascii="Book Antiqua" w:hAnsi="Book Antiqua"/>
        </w:rPr>
        <w:t xml:space="preserve"> ”Lantau Bike Shop”</w:t>
      </w:r>
    </w:p>
    <w:p w:rsidR="000B3361" w:rsidRDefault="000B3361" w:rsidP="000B3361">
      <w:pPr>
        <w:pStyle w:val="Heading3"/>
        <w:rPr>
          <w:b/>
          <w:i w:val="0"/>
          <w:sz w:val="4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194945</wp:posOffset>
                </wp:positionV>
                <wp:extent cx="4676775" cy="266700"/>
                <wp:effectExtent l="0" t="0" r="9525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6775" cy="266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F5B5E" id="Rectangle 15" o:spid="_x0000_s1026" style="position:absolute;margin-left:0;margin-top:15.35pt;width:368.25pt;height:21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" fillcolor="#a4063e [3204]" stroked="f" strokeweight="2pt">
                <w10:wrap anchorx="page"/>
              </v:rect>
            </w:pict>
          </mc:Fallback>
        </mc:AlternateContent>
      </w:r>
    </w:p>
    <w:p w:rsidR="000B3361" w:rsidRDefault="000B3361" w:rsidP="000B3361">
      <w:pPr>
        <w:pStyle w:val="Heading3"/>
        <w:rPr>
          <w:b/>
          <w:i w:val="0"/>
          <w:sz w:val="44"/>
        </w:rPr>
      </w:pPr>
    </w:p>
    <w:p w:rsidR="004B7E44" w:rsidRPr="000B3361" w:rsidRDefault="000B3361" w:rsidP="000B3361">
      <w:pPr>
        <w:pStyle w:val="Heading3"/>
        <w:rPr>
          <w:rFonts w:ascii="Bodoni MT" w:hAnsi="Bodoni MT"/>
          <w:sz w:val="52"/>
          <w:szCs w:val="36"/>
        </w:rPr>
      </w:pPr>
      <w:r w:rsidRPr="000B3361">
        <w:rPr>
          <w:rFonts w:ascii="Bodoni MT" w:hAnsi="Bodoni MT"/>
          <w:sz w:val="52"/>
          <w:szCs w:val="36"/>
        </w:rPr>
        <w:t>Rise of Mobile App</w:t>
      </w:r>
    </w:p>
    <w:p w:rsidR="004B7E44" w:rsidRDefault="004B7E44" w:rsidP="000B3361">
      <w:pPr>
        <w:rPr>
          <w:rFonts w:eastAsia="Times New Roman"/>
        </w:rPr>
      </w:pPr>
    </w:p>
    <w:p w:rsidR="004B7E44" w:rsidRDefault="000B3361" w:rsidP="000B3361">
      <w:pPr>
        <w:rPr>
          <w:color w:val="auto"/>
        </w:rPr>
      </w:pPr>
      <w:r>
        <w:rPr>
          <w:color w:val="auto"/>
        </w:rPr>
        <w:t xml:space="preserve">With the rise of mobile technology and smart phones, the most optimal solution to reach hundreds and millions of users is by implementing mobile application into current business. </w:t>
      </w:r>
    </w:p>
    <w:p w:rsidR="000B3361" w:rsidRDefault="000B3361" w:rsidP="000B3361">
      <w:pPr>
        <w:rPr>
          <w:color w:val="auto"/>
        </w:rPr>
      </w:pPr>
    </w:p>
    <w:p w:rsidR="000B3361" w:rsidRDefault="000B3361" w:rsidP="000B3361">
      <w:pPr>
        <w:rPr>
          <w:color w:val="auto"/>
        </w:rPr>
      </w:pPr>
      <w:r>
        <w:rPr>
          <w:color w:val="auto"/>
        </w:rPr>
        <w:t>This mobile application will fulfill the needs of the bikers in terms of the service we will provide and the products that we will market.</w:t>
      </w:r>
    </w:p>
    <w:p w:rsidR="000B3361" w:rsidRPr="000B3361" w:rsidRDefault="000B3361" w:rsidP="000B3361"/>
    <w:p w:rsidR="00C759B1" w:rsidRDefault="000B3361" w:rsidP="00C759B1">
      <w:pPr>
        <w:pStyle w:val="Heading3"/>
        <w:rPr>
          <w:rFonts w:ascii="Bodoni MT" w:eastAsiaTheme="minorHAnsi" w:hAnsi="Bodoni MT"/>
          <w:b/>
          <w:sz w:val="44"/>
        </w:rPr>
      </w:pPr>
      <w:r w:rsidRPr="000B3361">
        <w:rPr>
          <w:rFonts w:ascii="Bodoni MT" w:eastAsiaTheme="minorHAnsi" w:hAnsi="Bodoni MT"/>
          <w:b/>
          <w:sz w:val="44"/>
        </w:rPr>
        <w:t xml:space="preserve">Our </w:t>
      </w:r>
      <w:r>
        <w:rPr>
          <w:rFonts w:ascii="Bodoni MT" w:eastAsiaTheme="minorHAnsi" w:hAnsi="Bodoni MT"/>
          <w:b/>
          <w:sz w:val="44"/>
        </w:rPr>
        <w:t>SOLUTION</w:t>
      </w:r>
      <w:r w:rsidR="00C759B1">
        <w:rPr>
          <w:rFonts w:eastAsiaTheme="minorHAnsi"/>
          <w:noProof/>
          <w:lang w:eastAsia="zh-CN"/>
        </w:rPr>
        <w:drawing>
          <wp:inline distT="0" distB="0" distL="0" distR="0" wp14:anchorId="565AF562" wp14:editId="7A8489C3">
            <wp:extent cx="5991225" cy="3332469"/>
            <wp:effectExtent l="0" t="0" r="66675" b="0"/>
            <wp:docPr id="17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17436D" w:rsidRDefault="0017436D" w:rsidP="00C759B1">
      <w:pPr>
        <w:pStyle w:val="Heading3"/>
        <w:rPr>
          <w:rFonts w:ascii="Bodoni MT" w:eastAsiaTheme="minorHAnsi" w:hAnsi="Bodoni MT"/>
          <w:b/>
          <w:sz w:val="44"/>
        </w:rPr>
      </w:pPr>
      <w:r>
        <w:rPr>
          <w:rFonts w:ascii="Bodoni MT" w:eastAsiaTheme="minorHAnsi" w:hAnsi="Bodoni MT"/>
          <w:b/>
          <w:sz w:val="44"/>
        </w:rPr>
        <w:lastRenderedPageBreak/>
        <w:t>We want to create an app to provide service for bikers and utilize it as a platform for the products.</w:t>
      </w:r>
    </w:p>
    <w:p w:rsidR="0017436D" w:rsidRDefault="0017436D" w:rsidP="00C759B1">
      <w:pPr>
        <w:pStyle w:val="Heading3"/>
        <w:rPr>
          <w:rFonts w:ascii="Bodoni MT" w:eastAsiaTheme="minorHAnsi" w:hAnsi="Bodoni MT"/>
          <w:b/>
          <w:sz w:val="44"/>
        </w:rPr>
      </w:pPr>
    </w:p>
    <w:p w:rsidR="00DD36E8" w:rsidRPr="00DD36E8" w:rsidRDefault="00DD36E8" w:rsidP="00DD36E8">
      <w:pPr>
        <w:pStyle w:val="Heading1"/>
        <w:rPr>
          <w:rFonts w:ascii="Book Antiqua" w:hAnsi="Book Antiqua"/>
          <w:color w:val="auto"/>
        </w:rPr>
      </w:pPr>
      <w:r>
        <w:rPr>
          <w:rFonts w:ascii="Book Antiqua" w:hAnsi="Book Antiqua"/>
          <w:color w:val="auto"/>
        </w:rPr>
        <w:t>Navigation</w:t>
      </w:r>
    </w:p>
    <w:p w:rsidR="00DD36E8" w:rsidRDefault="00DD36E8" w:rsidP="00DD36E8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>To switch between tabs</w:t>
      </w:r>
      <w:r w:rsidRPr="00DD36E8">
        <w:rPr>
          <w:rFonts w:ascii="Bodoni MT" w:hAnsi="Bodoni MT"/>
        </w:rPr>
        <w:t>.</w:t>
      </w:r>
    </w:p>
    <w:p w:rsidR="00DD36E8" w:rsidRDefault="00DD36E8" w:rsidP="00C759B1">
      <w:pPr>
        <w:pStyle w:val="Heading3"/>
        <w:rPr>
          <w:rFonts w:ascii="Bodoni MT" w:eastAsiaTheme="minorHAnsi" w:hAnsi="Bodoni MT"/>
          <w:b/>
          <w:sz w:val="44"/>
        </w:rPr>
      </w:pPr>
    </w:p>
    <w:p w:rsidR="00DD36E8" w:rsidRDefault="00DD36E8" w:rsidP="00DD36E8">
      <w:pPr>
        <w:pStyle w:val="Heading3"/>
        <w:jc w:val="center"/>
        <w:rPr>
          <w:rFonts w:ascii="Bodoni MT" w:eastAsiaTheme="minorHAnsi" w:hAnsi="Bodoni MT"/>
          <w:b/>
          <w:sz w:val="44"/>
        </w:rPr>
      </w:pPr>
      <w:r>
        <w:rPr>
          <w:rFonts w:ascii="Bodoni MT" w:hAnsi="Bodoni MT"/>
          <w:noProof/>
          <w:lang w:eastAsia="zh-CN"/>
        </w:rPr>
        <w:drawing>
          <wp:inline distT="0" distB="0" distL="0" distR="0">
            <wp:extent cx="5828665" cy="913732"/>
            <wp:effectExtent l="0" t="0" r="635" b="1270"/>
            <wp:docPr id="23" name="Picture 23" descr="C:\Users\zhlow2\AppData\Local\Microsoft\Windows\INetCache\Content.Word\Screenshot_20180318-185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low2\AppData\Local\Microsoft\Windows\INetCache\Content.Word\Screenshot_20180318-1859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2" b="-1"/>
                    <a:stretch/>
                  </pic:blipFill>
                  <pic:spPr bwMode="auto">
                    <a:xfrm>
                      <a:off x="0" y="0"/>
                      <a:ext cx="5856353" cy="91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6E8" w:rsidRDefault="00DD36E8" w:rsidP="00DD36E8">
      <w:pPr>
        <w:pStyle w:val="Heading4"/>
        <w:rPr>
          <w:rFonts w:ascii="Arial Narrow" w:eastAsiaTheme="minorHAnsi" w:hAnsi="Arial Narrow"/>
          <w:b w:val="0"/>
          <w:caps w:val="0"/>
          <w:sz w:val="32"/>
        </w:rPr>
      </w:pPr>
      <w:r w:rsidRPr="00DD36E8">
        <w:rPr>
          <w:rFonts w:ascii="Arial Narrow" w:eastAsiaTheme="minorHAnsi" w:hAnsi="Arial Narrow"/>
          <w:b w:val="0"/>
          <w:caps w:val="0"/>
          <w:sz w:val="32"/>
        </w:rPr>
        <w:t>User can switch between tabs to go to other service and products</w:t>
      </w:r>
    </w:p>
    <w:p w:rsidR="00876AF4" w:rsidRPr="00DD36E8" w:rsidRDefault="00876AF4" w:rsidP="00DD36E8">
      <w:pPr>
        <w:pStyle w:val="Heading4"/>
        <w:rPr>
          <w:rFonts w:ascii="Arial Narrow" w:eastAsiaTheme="minorHAnsi" w:hAnsi="Arial Narrow"/>
          <w:b w:val="0"/>
          <w:sz w:val="32"/>
        </w:rPr>
      </w:pPr>
    </w:p>
    <w:p w:rsidR="00C759B1" w:rsidRPr="00DD36E8" w:rsidRDefault="00C759B1" w:rsidP="00C759B1">
      <w:pPr>
        <w:pStyle w:val="Heading1"/>
        <w:rPr>
          <w:rFonts w:ascii="Book Antiqua" w:hAnsi="Book Antiqua"/>
          <w:color w:val="auto"/>
        </w:rPr>
      </w:pPr>
      <w:r w:rsidRPr="00DD36E8">
        <w:rPr>
          <w:rFonts w:ascii="Book Antiqua" w:hAnsi="Book Antiqua"/>
          <w:color w:val="auto"/>
        </w:rPr>
        <w:t>Location</w:t>
      </w:r>
    </w:p>
    <w:p w:rsidR="00C759B1" w:rsidRDefault="00DD36E8" w:rsidP="00C759B1">
      <w:pPr>
        <w:pStyle w:val="Heading3"/>
        <w:rPr>
          <w:rFonts w:ascii="Bodoni MT" w:hAnsi="Bodoni MT"/>
        </w:rPr>
      </w:pPr>
      <w:r>
        <w:rPr>
          <w:noProof/>
        </w:rPr>
        <w:pict>
          <v:shape id="_x0000_s1027" type="#_x0000_t75" style="position:absolute;margin-left:330.4pt;margin-top:32.1pt;width:166.25pt;height:274.35pt;z-index:-251649024;mso-position-horizontal-relative:text;mso-position-vertical-relative:text;mso-width-relative:page;mso-height-relative:page" wrapcoords="-40 0 -40 21576 21600 21576 21600 0 -40 0">
            <v:imagedata r:id="rId17" o:title="Screenshot_20180318-185957" croptop="2048f" cropbottom="2665f"/>
            <w10:wrap type="through"/>
          </v:shape>
        </w:pict>
      </w:r>
      <w:r w:rsidR="00C759B1" w:rsidRPr="00DD36E8">
        <w:rPr>
          <w:rFonts w:ascii="Bodoni MT" w:hAnsi="Bodoni MT"/>
        </w:rPr>
        <w:t>Showing location of Lantau Bike Shop and hotspot for biking.</w:t>
      </w:r>
    </w:p>
    <w:p w:rsidR="00DD36E8" w:rsidRDefault="00DD36E8" w:rsidP="00C759B1">
      <w:pPr>
        <w:pStyle w:val="Heading3"/>
        <w:rPr>
          <w:rFonts w:ascii="Bodoni MT" w:hAnsi="Bodoni MT"/>
        </w:rPr>
      </w:pPr>
      <w:r>
        <w:rPr>
          <w:noProof/>
        </w:rPr>
        <w:pict>
          <v:shape id="_x0000_s1028" type="#_x0000_t75" style="position:absolute;margin-left:210.35pt;margin-top:10.5pt;width:117.95pt;height:186.4pt;z-index:-251646976;mso-position-horizontal-relative:text;mso-position-vertical-relative:text;mso-width-relative:page;mso-height-relative:page" wrapcoords="-83 0 -83 21547 21600 21547 21600 0 -83 0">
            <v:imagedata r:id="rId18" o:title="Screenshot_20180318-190007" croptop="2048f" cropbottom="5057f"/>
            <w10:wrap type="through"/>
          </v:shape>
        </w:pict>
      </w:r>
    </w:p>
    <w:p w:rsidR="00876AF4" w:rsidRDefault="00DD36E8" w:rsidP="00C759B1">
      <w:pPr>
        <w:pStyle w:val="Heading3"/>
        <w:rPr>
          <w:rFonts w:ascii="Bodoni MT" w:hAnsi="Bodoni MT"/>
        </w:rPr>
      </w:pPr>
      <w:r>
        <w:rPr>
          <w:rFonts w:ascii="Bodoni MT" w:hAnsi="Bodoni MT"/>
          <w:noProof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2668498</wp:posOffset>
            </wp:positionH>
            <wp:positionV relativeFrom="paragraph">
              <wp:posOffset>2158857</wp:posOffset>
            </wp:positionV>
            <wp:extent cx="1540510" cy="1008380"/>
            <wp:effectExtent l="0" t="0" r="2540" b="1270"/>
            <wp:wrapThrough wrapText="bothSides">
              <wp:wrapPolygon edited="0">
                <wp:start x="0" y="0"/>
                <wp:lineTo x="0" y="21219"/>
                <wp:lineTo x="21369" y="21219"/>
                <wp:lineTo x="21369" y="0"/>
                <wp:lineTo x="0" y="0"/>
              </wp:wrapPolygon>
            </wp:wrapThrough>
            <wp:docPr id="24" name="Picture 24" descr="C:\Users\zhlow2\AppData\Local\Microsoft\Windows\INetCache\Content.Word\Screenshot_20180318-19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zhlow2\AppData\Local\Microsoft\Windows\INetCache\Content.Word\Screenshot_20180318-1900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9" b="5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6AF4">
        <w:rPr>
          <w:rFonts w:ascii="Bodoni MT" w:hAnsi="Bodoni MT"/>
        </w:rPr>
        <w:t>User can select hot spots which will give them some suggestion of the “hotspot” for cycling.</w:t>
      </w:r>
    </w:p>
    <w:p w:rsidR="00876AF4" w:rsidRDefault="00876AF4" w:rsidP="00C759B1">
      <w:pPr>
        <w:pStyle w:val="Heading3"/>
        <w:rPr>
          <w:rFonts w:ascii="Bodoni MT" w:hAnsi="Bodoni MT"/>
        </w:rPr>
      </w:pPr>
    </w:p>
    <w:p w:rsidR="00DD36E8" w:rsidRDefault="00876AF4" w:rsidP="00876AF4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 xml:space="preserve">User can also click Lantau Bike Shop to forward them directly to the location of the shop. </w:t>
      </w:r>
      <w:r w:rsidRPr="00876AF4">
        <w:rPr>
          <w:rFonts w:ascii="Bodoni MT" w:hAnsi="Bodoni MT"/>
          <w:sz w:val="28"/>
        </w:rPr>
        <w:t xml:space="preserve">With blue marker. </w:t>
      </w:r>
    </w:p>
    <w:p w:rsidR="00876AF4" w:rsidRDefault="00876AF4" w:rsidP="00876AF4">
      <w:pPr>
        <w:pStyle w:val="Heading3"/>
        <w:rPr>
          <w:rFonts w:ascii="Bodoni MT" w:hAnsi="Bodoni MT"/>
        </w:rPr>
      </w:pPr>
    </w:p>
    <w:p w:rsidR="00876AF4" w:rsidRDefault="00876AF4" w:rsidP="00876AF4">
      <w:pPr>
        <w:pStyle w:val="Heading3"/>
        <w:rPr>
          <w:rFonts w:ascii="Bodoni MT" w:hAnsi="Bodoni MT"/>
        </w:rPr>
      </w:pPr>
    </w:p>
    <w:p w:rsidR="00876AF4" w:rsidRDefault="00876AF4" w:rsidP="00876AF4">
      <w:pPr>
        <w:pStyle w:val="Heading3"/>
        <w:rPr>
          <w:rFonts w:ascii="Bodoni MT" w:hAnsi="Bodoni MT"/>
        </w:rPr>
      </w:pPr>
    </w:p>
    <w:p w:rsidR="00876AF4" w:rsidRPr="00DD36E8" w:rsidRDefault="00876AF4" w:rsidP="00876AF4">
      <w:pPr>
        <w:pStyle w:val="Heading3"/>
        <w:rPr>
          <w:rFonts w:ascii="Bodoni MT" w:hAnsi="Bodoni MT"/>
        </w:rPr>
      </w:pPr>
    </w:p>
    <w:p w:rsidR="0017436D" w:rsidRPr="00DD36E8" w:rsidRDefault="0017436D" w:rsidP="0017436D">
      <w:pPr>
        <w:pStyle w:val="Heading1"/>
        <w:rPr>
          <w:rFonts w:ascii="Book Antiqua" w:hAnsi="Book Antiqua"/>
          <w:color w:val="auto"/>
        </w:rPr>
      </w:pPr>
      <w:r w:rsidRPr="00DD36E8">
        <w:rPr>
          <w:rFonts w:ascii="Book Antiqua" w:hAnsi="Book Antiqua"/>
          <w:color w:val="auto"/>
        </w:rPr>
        <w:lastRenderedPageBreak/>
        <w:t>Service</w:t>
      </w:r>
    </w:p>
    <w:p w:rsidR="0017436D" w:rsidRDefault="00DD36E8" w:rsidP="0017436D">
      <w:pPr>
        <w:pStyle w:val="Heading3"/>
        <w:rPr>
          <w:rFonts w:ascii="Bodoni MT" w:hAnsi="Bodoni MT"/>
        </w:rPr>
      </w:pPr>
      <w:r w:rsidRPr="00DD36E8">
        <w:rPr>
          <w:rFonts w:ascii="Bodoni MT" w:hAnsi="Bodoni MT"/>
        </w:rPr>
        <w:t>Providing service for repairing, rental and parking</w:t>
      </w:r>
      <w:r w:rsidR="0017436D" w:rsidRPr="00DD36E8">
        <w:rPr>
          <w:rFonts w:ascii="Bodoni MT" w:hAnsi="Bodoni MT"/>
        </w:rPr>
        <w:t>.</w:t>
      </w:r>
    </w:p>
    <w:p w:rsidR="00876AF4" w:rsidRDefault="00F25085" w:rsidP="00F25085">
      <w:pPr>
        <w:pStyle w:val="Heading3"/>
        <w:rPr>
          <w:rFonts w:ascii="Bodoni MT" w:hAnsi="Bodoni MT"/>
        </w:rPr>
      </w:pPr>
      <w:r>
        <w:rPr>
          <w:rFonts w:ascii="Book Antiqua" w:hAnsi="Book Antiqua"/>
          <w:b/>
          <w:i w:val="0"/>
          <w:noProof/>
          <w:sz w:val="48"/>
          <w:szCs w:val="24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4581849</wp:posOffset>
            </wp:positionH>
            <wp:positionV relativeFrom="paragraph">
              <wp:posOffset>9525</wp:posOffset>
            </wp:positionV>
            <wp:extent cx="1708785" cy="2811780"/>
            <wp:effectExtent l="0" t="0" r="5715" b="7620"/>
            <wp:wrapThrough wrapText="bothSides">
              <wp:wrapPolygon edited="0">
                <wp:start x="0" y="0"/>
                <wp:lineTo x="0" y="21512"/>
                <wp:lineTo x="21431" y="21512"/>
                <wp:lineTo x="21431" y="0"/>
                <wp:lineTo x="0" y="0"/>
              </wp:wrapPolygon>
            </wp:wrapThrough>
            <wp:docPr id="25" name="Picture 25" descr="C:\Users\zhlow2\AppData\Local\Microsoft\Windows\INetCache\Content.Word\Screenshot_20180318-194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zhlow2\AppData\Local\Microsoft\Windows\INetCache\Content.Word\Screenshot_20180318-19445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" b="4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 Antiqua" w:hAnsi="Book Antiqua"/>
          <w:b/>
          <w:i w:val="0"/>
          <w:noProof/>
          <w:sz w:val="48"/>
          <w:szCs w:val="24"/>
          <w:lang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1725</wp:posOffset>
            </wp:positionH>
            <wp:positionV relativeFrom="paragraph">
              <wp:posOffset>1977</wp:posOffset>
            </wp:positionV>
            <wp:extent cx="1718427" cy="2846861"/>
            <wp:effectExtent l="0" t="0" r="0" b="0"/>
            <wp:wrapThrough wrapText="bothSides">
              <wp:wrapPolygon edited="0">
                <wp:start x="0" y="0"/>
                <wp:lineTo x="0" y="21393"/>
                <wp:lineTo x="21313" y="21393"/>
                <wp:lineTo x="21313" y="0"/>
                <wp:lineTo x="0" y="0"/>
              </wp:wrapPolygon>
            </wp:wrapThrough>
            <wp:docPr id="28" name="Picture 28" descr="C:\Users\zhlow2\AppData\Local\Microsoft\Windows\INetCache\Content.Word\Screenshot_20180318-194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zhlow2\AppData\Local\Microsoft\Windows\INetCache\Content.Word\Screenshot_20180318-19492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" b="4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427" cy="284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doni MT" w:hAnsi="Bodoni MT"/>
        </w:rPr>
        <w:t>&lt;&lt;</w:t>
      </w:r>
    </w:p>
    <w:p w:rsidR="00DD36E8" w:rsidRDefault="00F25085" w:rsidP="0017436D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>Rental: to rent a bike by bicycle type, date, time and duration.</w:t>
      </w:r>
    </w:p>
    <w:p w:rsidR="00F25085" w:rsidRDefault="00F25085" w:rsidP="0017436D">
      <w:pPr>
        <w:pStyle w:val="Heading3"/>
        <w:rPr>
          <w:rFonts w:ascii="Bodoni MT" w:hAnsi="Bodoni MT"/>
        </w:rPr>
      </w:pP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  <w:r>
        <w:rPr>
          <w:rFonts w:ascii="Bodoni MT" w:hAnsi="Bodoni MT"/>
        </w:rPr>
        <w:t xml:space="preserve">Repair: providing repair services for specific problem also showing the availability of the parts to be repaired.    </w:t>
      </w: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  <w:r>
        <w:rPr>
          <w:rFonts w:ascii="Bodoni MT" w:hAnsi="Bodoni MT"/>
        </w:rPr>
        <w:t xml:space="preserve">                                       &gt;&gt;</w:t>
      </w:r>
    </w:p>
    <w:p w:rsidR="00F25085" w:rsidRDefault="00F25085" w:rsidP="0017436D">
      <w:pPr>
        <w:pStyle w:val="Heading3"/>
        <w:rPr>
          <w:rFonts w:ascii="Bodoni MT" w:hAnsi="Bodoni MT"/>
        </w:rPr>
      </w:pPr>
    </w:p>
    <w:p w:rsidR="00F25085" w:rsidRDefault="00F25085" w:rsidP="0017436D">
      <w:pPr>
        <w:pStyle w:val="Heading3"/>
        <w:rPr>
          <w:rFonts w:ascii="Bodoni MT" w:hAnsi="Bodoni MT"/>
        </w:rPr>
      </w:pPr>
      <w:r>
        <w:rPr>
          <w:rFonts w:ascii="Book Antiqua" w:hAnsi="Book Antiqua"/>
          <w:b/>
          <w:i w:val="0"/>
          <w:noProof/>
          <w:sz w:val="48"/>
          <w:szCs w:val="24"/>
          <w:lang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46080</wp:posOffset>
            </wp:positionV>
            <wp:extent cx="1732280" cy="2837815"/>
            <wp:effectExtent l="0" t="0" r="1270" b="635"/>
            <wp:wrapThrough wrapText="bothSides">
              <wp:wrapPolygon edited="0">
                <wp:start x="0" y="0"/>
                <wp:lineTo x="0" y="21460"/>
                <wp:lineTo x="21378" y="21460"/>
                <wp:lineTo x="21378" y="0"/>
                <wp:lineTo x="0" y="0"/>
              </wp:wrapPolygon>
            </wp:wrapThrough>
            <wp:docPr id="27" name="Picture 27" descr="C:\Users\zhlow2\AppData\Local\Microsoft\Windows\INetCache\Content.Word\Screenshot_20180318-193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zhlow2\AppData\Local\Microsoft\Windows\INetCache\Content.Word\Screenshot_20180318-19363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" b="4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8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ok Antiqua" w:hAnsi="Book Antiqua"/>
          <w:b/>
          <w:i w:val="0"/>
          <w:noProof/>
          <w:sz w:val="48"/>
          <w:szCs w:val="24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4632157</wp:posOffset>
            </wp:positionH>
            <wp:positionV relativeFrom="paragraph">
              <wp:posOffset>129540</wp:posOffset>
            </wp:positionV>
            <wp:extent cx="1716405" cy="2832735"/>
            <wp:effectExtent l="0" t="0" r="0" b="5715"/>
            <wp:wrapThrough wrapText="bothSides">
              <wp:wrapPolygon edited="0">
                <wp:start x="0" y="0"/>
                <wp:lineTo x="0" y="21498"/>
                <wp:lineTo x="21336" y="21498"/>
                <wp:lineTo x="21336" y="0"/>
                <wp:lineTo x="0" y="0"/>
              </wp:wrapPolygon>
            </wp:wrapThrough>
            <wp:docPr id="26" name="Picture 26" descr="C:\Users\zhlow2\AppData\Local\Microsoft\Windows\INetCache\Content.Word\Screenshot_20180318-194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zhlow2\AppData\Local\Microsoft\Windows\INetCache\Content.Word\Screenshot_20180318-19414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5"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odoni MT" w:hAnsi="Bodoni MT"/>
        </w:rPr>
        <w:t>&lt;&lt;</w:t>
      </w:r>
    </w:p>
    <w:p w:rsidR="00F25085" w:rsidRDefault="00F25085" w:rsidP="0017436D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>Trainer:  courses and time can be assigned for student to train.</w:t>
      </w:r>
    </w:p>
    <w:p w:rsidR="00F25085" w:rsidRDefault="00F25085" w:rsidP="0017436D">
      <w:pPr>
        <w:pStyle w:val="Heading3"/>
        <w:rPr>
          <w:rFonts w:ascii="Bodoni MT" w:hAnsi="Bodoni MT"/>
        </w:rPr>
      </w:pP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  <w:r>
        <w:rPr>
          <w:rFonts w:ascii="Bodoni MT" w:hAnsi="Bodoni MT"/>
        </w:rPr>
        <w:t>Cleaning</w:t>
      </w:r>
      <w:r>
        <w:rPr>
          <w:rFonts w:ascii="Bodoni MT" w:hAnsi="Bodoni MT"/>
        </w:rPr>
        <w:t xml:space="preserve">: providing </w:t>
      </w:r>
      <w:r>
        <w:rPr>
          <w:rFonts w:ascii="Bodoni MT" w:hAnsi="Bodoni MT"/>
        </w:rPr>
        <w:t>cleaning</w:t>
      </w:r>
      <w:r>
        <w:rPr>
          <w:rFonts w:ascii="Bodoni MT" w:hAnsi="Bodoni MT"/>
        </w:rPr>
        <w:t xml:space="preserve"> services</w:t>
      </w:r>
      <w:r>
        <w:rPr>
          <w:rFonts w:ascii="Bodoni MT" w:hAnsi="Bodoni MT"/>
        </w:rPr>
        <w:t>, and lubricant services to maintain the bike quality</w:t>
      </w:r>
      <w:r>
        <w:rPr>
          <w:rFonts w:ascii="Bodoni MT" w:hAnsi="Bodoni MT"/>
        </w:rPr>
        <w:t xml:space="preserve">.    </w:t>
      </w: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  <w:r>
        <w:rPr>
          <w:rFonts w:ascii="Bodoni MT" w:hAnsi="Bodoni MT"/>
        </w:rPr>
        <w:t xml:space="preserve">                                       &gt;&gt;</w:t>
      </w: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</w:p>
    <w:p w:rsidR="00F25085" w:rsidRDefault="00F25085" w:rsidP="00F25085">
      <w:pPr>
        <w:pStyle w:val="Heading3"/>
        <w:ind w:left="1440"/>
        <w:rPr>
          <w:rFonts w:ascii="Bodoni MT" w:hAnsi="Bodoni MT"/>
        </w:rPr>
      </w:pPr>
    </w:p>
    <w:p w:rsidR="00F25085" w:rsidRDefault="00F25085" w:rsidP="0017436D">
      <w:pPr>
        <w:pStyle w:val="Heading1"/>
        <w:rPr>
          <w:rFonts w:ascii="Bodoni MT" w:hAnsi="Bodoni MT"/>
          <w:b w:val="0"/>
          <w:i/>
          <w:color w:val="auto"/>
          <w:sz w:val="36"/>
          <w:szCs w:val="22"/>
        </w:rPr>
      </w:pPr>
    </w:p>
    <w:p w:rsidR="0017436D" w:rsidRPr="00DD36E8" w:rsidRDefault="0017436D" w:rsidP="0017436D">
      <w:pPr>
        <w:pStyle w:val="Heading1"/>
        <w:rPr>
          <w:rFonts w:ascii="Book Antiqua" w:hAnsi="Book Antiqua"/>
          <w:color w:val="auto"/>
        </w:rPr>
      </w:pPr>
      <w:r w:rsidRPr="00DD36E8">
        <w:rPr>
          <w:rFonts w:ascii="Book Antiqua" w:hAnsi="Book Antiqua"/>
          <w:color w:val="auto"/>
        </w:rPr>
        <w:t>Products</w:t>
      </w:r>
    </w:p>
    <w:p w:rsidR="0017436D" w:rsidRDefault="00DD36E8" w:rsidP="0017436D">
      <w:pPr>
        <w:pStyle w:val="Heading3"/>
        <w:rPr>
          <w:rFonts w:ascii="Bodoni MT" w:hAnsi="Bodoni MT"/>
        </w:rPr>
      </w:pPr>
      <w:r w:rsidRPr="00DD36E8">
        <w:rPr>
          <w:rFonts w:ascii="Bodoni MT" w:hAnsi="Bodoni MT"/>
        </w:rPr>
        <w:t>Marketing of first and second-hand bicycle</w:t>
      </w:r>
      <w:r w:rsidR="0017436D" w:rsidRPr="00DD36E8">
        <w:rPr>
          <w:rFonts w:ascii="Bodoni MT" w:hAnsi="Bodoni MT"/>
        </w:rPr>
        <w:t>.</w:t>
      </w:r>
    </w:p>
    <w:p w:rsidR="00DD36E8" w:rsidRDefault="00F25085" w:rsidP="0017436D">
      <w:pPr>
        <w:pStyle w:val="Heading3"/>
        <w:rPr>
          <w:rFonts w:ascii="Bodoni MT" w:hAnsi="Bodoni MT"/>
        </w:rPr>
      </w:pPr>
      <w:r>
        <w:rPr>
          <w:noProof/>
        </w:rPr>
        <w:pict>
          <v:shape id="_x0000_s1029" type="#_x0000_t75" style="position:absolute;margin-left:320.05pt;margin-top:10.65pt;width:155.6pt;height:253.95pt;z-index:-251639808;mso-position-horizontal-relative:text;mso-position-vertical-relative:text;mso-width-relative:page;mso-height-relative:page" wrapcoords="-69 0 -69 21558 21600 21558 21600 0 -69 0">
            <v:imagedata r:id="rId24" o:title="Screenshot_20180318-202137" croptop="2103f" cropbottom="3213f"/>
            <w10:wrap type="through"/>
          </v:shape>
        </w:pict>
      </w:r>
    </w:p>
    <w:p w:rsidR="00F25085" w:rsidRDefault="00F25085" w:rsidP="0017436D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 xml:space="preserve">Buying of bicycle made easy. </w:t>
      </w:r>
    </w:p>
    <w:p w:rsidR="00F25085" w:rsidRDefault="00F25085" w:rsidP="0017436D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>Customer can search through bicycle and obtain bicycle information easily.</w:t>
      </w:r>
    </w:p>
    <w:p w:rsidR="00F25085" w:rsidRDefault="00F25085" w:rsidP="0017436D">
      <w:pPr>
        <w:pStyle w:val="Heading3"/>
        <w:rPr>
          <w:rFonts w:ascii="Bodoni MT" w:hAnsi="Bodoni MT"/>
        </w:rPr>
      </w:pPr>
    </w:p>
    <w:p w:rsidR="00F825D6" w:rsidRDefault="00F825D6" w:rsidP="0017436D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br/>
      </w:r>
      <w:r>
        <w:rPr>
          <w:rFonts w:ascii="Bodoni MT" w:hAnsi="Bodoni MT"/>
        </w:rPr>
        <w:br/>
      </w:r>
      <w:r>
        <w:rPr>
          <w:rFonts w:ascii="Bodoni MT" w:hAnsi="Bodoni MT"/>
        </w:rPr>
        <w:br/>
      </w:r>
      <w:r>
        <w:rPr>
          <w:rFonts w:ascii="Bodoni MT" w:hAnsi="Bodoni MT"/>
        </w:rPr>
        <w:br/>
      </w:r>
      <w:r>
        <w:rPr>
          <w:rFonts w:ascii="Bodoni MT" w:hAnsi="Bodoni MT"/>
        </w:rPr>
        <w:br/>
      </w:r>
      <w:r>
        <w:rPr>
          <w:rFonts w:ascii="Bodoni MT" w:hAnsi="Bodoni MT"/>
        </w:rPr>
        <w:br/>
      </w:r>
    </w:p>
    <w:p w:rsidR="00F25085" w:rsidRPr="00DD36E8" w:rsidRDefault="00F25085" w:rsidP="0017436D">
      <w:pPr>
        <w:pStyle w:val="Heading3"/>
        <w:rPr>
          <w:rFonts w:ascii="Bodoni MT" w:hAnsi="Bodoni MT"/>
        </w:rPr>
      </w:pPr>
    </w:p>
    <w:p w:rsidR="0017436D" w:rsidRPr="00DD36E8" w:rsidRDefault="0017436D" w:rsidP="0017436D">
      <w:pPr>
        <w:pStyle w:val="Heading1"/>
        <w:rPr>
          <w:rFonts w:ascii="Book Antiqua" w:hAnsi="Book Antiqua"/>
          <w:color w:val="auto"/>
        </w:rPr>
      </w:pPr>
      <w:r w:rsidRPr="00DD36E8">
        <w:rPr>
          <w:rFonts w:ascii="Book Antiqua" w:hAnsi="Book Antiqua"/>
          <w:color w:val="auto"/>
        </w:rPr>
        <w:t>Events</w:t>
      </w:r>
    </w:p>
    <w:p w:rsidR="0017436D" w:rsidRDefault="00F825D6" w:rsidP="0017436D">
      <w:pPr>
        <w:pStyle w:val="Heading3"/>
        <w:rPr>
          <w:rFonts w:ascii="Bodoni MT" w:hAnsi="Bodoni MT"/>
        </w:rPr>
      </w:pPr>
      <w:r>
        <w:rPr>
          <w:noProof/>
        </w:rPr>
        <w:pict>
          <v:shape id="_x0000_s1031" type="#_x0000_t75" style="position:absolute;margin-left:191pt;margin-top:21.6pt;width:186.8pt;height:191.55pt;z-index:-251635712;mso-position-horizontal-relative:text;mso-position-vertical-relative:text;mso-width-relative:page;mso-height-relative:page" wrapcoords="-87 0 -87 21515 21600 21515 21600 0 -87 0">
            <v:imagedata r:id="rId25" o:title="Screenshot_20180318-202517" croptop="2162f" cropbottom="25758f"/>
            <w10:wrap type="through"/>
          </v:shape>
        </w:pict>
      </w:r>
      <w:r w:rsidR="00DD36E8" w:rsidRPr="00DD36E8">
        <w:rPr>
          <w:rFonts w:ascii="Bodoni MT" w:hAnsi="Bodoni MT"/>
        </w:rPr>
        <w:t>Showing nearby cycling events</w:t>
      </w:r>
      <w:r w:rsidR="0017436D" w:rsidRPr="00DD36E8">
        <w:rPr>
          <w:rFonts w:ascii="Bodoni MT" w:hAnsi="Bodoni MT"/>
        </w:rPr>
        <w:t>.</w:t>
      </w:r>
      <w:r>
        <w:rPr>
          <w:rFonts w:ascii="Bodoni MT" w:hAnsi="Bodoni MT"/>
        </w:rPr>
        <w:t xml:space="preserve"> Building a community.</w:t>
      </w:r>
    </w:p>
    <w:p w:rsidR="00F25085" w:rsidRDefault="00F825D6" w:rsidP="0017436D">
      <w:pPr>
        <w:pStyle w:val="Heading3"/>
        <w:rPr>
          <w:rFonts w:ascii="Bodoni MT" w:hAnsi="Bodoni MT"/>
        </w:rPr>
      </w:pPr>
      <w:r>
        <w:rPr>
          <w:noProof/>
        </w:rPr>
        <w:pict>
          <v:shape id="_x0000_s1030" type="#_x0000_t75" style="position:absolute;margin-left:.15pt;margin-top:5.95pt;width:186.1pt;height:185.45pt;z-index:-251637760;mso-position-horizontal:absolute;mso-position-horizontal-relative:text;mso-position-vertical:absolute;mso-position-vertical-relative:text;mso-width-relative:page;mso-height-relative:page" wrapcoords="-87 0 -87 21513 21600 21513 21600 0 -87 0">
            <v:imagedata r:id="rId26" o:title="Screenshot_20180318-203024" croptop="2103f" cropbottom="26710f"/>
            <w10:wrap type="through"/>
          </v:shape>
        </w:pict>
      </w:r>
      <w:r>
        <w:rPr>
          <w:rFonts w:ascii="Bodoni MT" w:hAnsi="Bodoni MT"/>
        </w:rPr>
        <w:t xml:space="preserve">Building relationship with your customers through events conducted by other community. </w:t>
      </w:r>
    </w:p>
    <w:p w:rsidR="00F825D6" w:rsidRDefault="00F825D6" w:rsidP="0017436D">
      <w:pPr>
        <w:pStyle w:val="Heading3"/>
        <w:rPr>
          <w:rFonts w:ascii="Bodoni MT" w:hAnsi="Bodoni MT"/>
        </w:rPr>
      </w:pPr>
    </w:p>
    <w:p w:rsidR="00F825D6" w:rsidRDefault="00F825D6" w:rsidP="0017436D">
      <w:pPr>
        <w:pStyle w:val="Heading3"/>
        <w:rPr>
          <w:rFonts w:ascii="Bodoni MT" w:hAnsi="Bodoni MT"/>
        </w:rPr>
      </w:pPr>
      <w:r>
        <w:rPr>
          <w:rFonts w:ascii="Bodoni MT" w:hAnsi="Bodoni MT"/>
        </w:rPr>
        <w:t>Can be considered as a free advertisement platform.</w:t>
      </w:r>
    </w:p>
    <w:p w:rsidR="00F825D6" w:rsidRDefault="00F825D6" w:rsidP="0017436D">
      <w:pPr>
        <w:pStyle w:val="Heading3"/>
        <w:rPr>
          <w:rFonts w:ascii="Bodoni MT" w:hAnsi="Bodoni MT"/>
        </w:rPr>
      </w:pPr>
    </w:p>
    <w:p w:rsidR="00F825D6" w:rsidRDefault="00F825D6" w:rsidP="0017436D">
      <w:pPr>
        <w:pStyle w:val="Heading3"/>
        <w:rPr>
          <w:rFonts w:ascii="Bodoni MT" w:hAnsi="Bodoni MT"/>
        </w:rPr>
      </w:pPr>
    </w:p>
    <w:p w:rsidR="00DD36E8" w:rsidRPr="00F25085" w:rsidRDefault="00F25085" w:rsidP="0017436D">
      <w:pPr>
        <w:pStyle w:val="Heading3"/>
        <w:rPr>
          <w:rFonts w:ascii="Book Antiqua" w:hAnsi="Book Antiqua"/>
          <w:b/>
          <w:i w:val="0"/>
          <w:sz w:val="48"/>
        </w:rPr>
      </w:pPr>
      <w:r w:rsidRPr="00F25085">
        <w:rPr>
          <w:rFonts w:ascii="Book Antiqua" w:hAnsi="Book Antiqua"/>
          <w:b/>
          <w:i w:val="0"/>
          <w:sz w:val="48"/>
        </w:rPr>
        <w:lastRenderedPageBreak/>
        <w:t>Contact</w:t>
      </w:r>
    </w:p>
    <w:p w:rsidR="0017436D" w:rsidRDefault="00F25085" w:rsidP="0017436D">
      <w:pPr>
        <w:pStyle w:val="Heading3"/>
      </w:pPr>
      <w:r w:rsidRPr="00DD36E8">
        <w:rPr>
          <w:rFonts w:ascii="Bodoni MT" w:hAnsi="Bodoni MT"/>
        </w:rPr>
        <w:t>Showing</w:t>
      </w:r>
      <w:r w:rsidRPr="00DD36E8">
        <w:rPr>
          <w:rFonts w:ascii="Bodoni MT" w:hAnsi="Bodoni MT"/>
        </w:rPr>
        <w:t xml:space="preserve"> </w:t>
      </w:r>
      <w:r w:rsidR="00DD36E8" w:rsidRPr="00DD36E8">
        <w:rPr>
          <w:rFonts w:ascii="Bodoni MT" w:hAnsi="Bodoni MT"/>
        </w:rPr>
        <w:t>information of the shop for contact purposes</w:t>
      </w:r>
      <w:r w:rsidR="0017436D">
        <w:t>.</w:t>
      </w:r>
    </w:p>
    <w:p w:rsidR="0017436D" w:rsidRDefault="0017436D" w:rsidP="00C759B1">
      <w:pPr>
        <w:pStyle w:val="Heading3"/>
      </w:pPr>
    </w:p>
    <w:p w:rsidR="00C759B1" w:rsidRPr="00C759B1" w:rsidRDefault="00C759B1" w:rsidP="00C759B1">
      <w:pPr>
        <w:pStyle w:val="Heading3"/>
      </w:pPr>
    </w:p>
    <w:p w:rsidR="00C759B1" w:rsidRPr="00DD36E8" w:rsidRDefault="00C759B1" w:rsidP="00C759B1">
      <w:pPr>
        <w:pStyle w:val="Heading1"/>
        <w:rPr>
          <w:rFonts w:ascii="Book Antiqua" w:hAnsi="Book Antiqua"/>
          <w:color w:val="auto"/>
        </w:rPr>
      </w:pPr>
      <w:r w:rsidRPr="00DD36E8">
        <w:rPr>
          <w:rFonts w:ascii="Book Antiqua" w:hAnsi="Book Antiqua"/>
          <w:color w:val="auto"/>
        </w:rPr>
        <w:t>The Rivals</w:t>
      </w:r>
    </w:p>
    <w:p w:rsidR="0017436D" w:rsidRDefault="0017436D" w:rsidP="0017436D">
      <w:pPr>
        <w:pStyle w:val="Heading3"/>
        <w:rPr>
          <w:rFonts w:ascii="Microsoft YaHei" w:eastAsia="Microsoft YaHei" w:hAnsi="Microsoft YaHei" w:cs="Microsoft YaHei"/>
        </w:rPr>
      </w:pPr>
      <w:r w:rsidRPr="0017436D">
        <w:rPr>
          <w:rFonts w:hint="eastAsia"/>
        </w:rPr>
        <w:t xml:space="preserve">Sunny Bike Shop </w:t>
      </w:r>
      <w:proofErr w:type="spellStart"/>
      <w:r w:rsidRPr="0017436D">
        <w:rPr>
          <w:rFonts w:ascii="Microsoft YaHei" w:eastAsia="Microsoft YaHei" w:hAnsi="Microsoft YaHei" w:cs="Microsoft YaHei" w:hint="eastAsia"/>
        </w:rPr>
        <w:t>大嶼山單車店</w:t>
      </w:r>
      <w:proofErr w:type="spellEnd"/>
      <w:r>
        <w:rPr>
          <w:rFonts w:ascii="Microsoft YaHei" w:eastAsia="Microsoft YaHei" w:hAnsi="Microsoft YaHei" w:cs="Microsoft YaHei" w:hint="eastAsia"/>
        </w:rPr>
        <w:t xml:space="preserve"> </w:t>
      </w:r>
      <w:r>
        <w:rPr>
          <w:rFonts w:ascii="Microsoft YaHei" w:eastAsia="Microsoft YaHei" w:hAnsi="Microsoft YaHei" w:cs="Microsoft YaHei"/>
        </w:rPr>
        <w:t>–</w:t>
      </w:r>
      <w:r>
        <w:rPr>
          <w:rFonts w:ascii="Microsoft YaHei" w:eastAsia="Microsoft YaHei" w:hAnsi="Microsoft YaHei" w:cs="Microsoft YaHei" w:hint="eastAsia"/>
        </w:rPr>
        <w:t xml:space="preserve"> Website.</w:t>
      </w:r>
      <w:r>
        <w:rPr>
          <w:rFonts w:ascii="Microsoft YaHei" w:eastAsia="Microsoft YaHei" w:hAnsi="Microsoft YaHei" w:cs="Microsoft YaHei"/>
        </w:rPr>
        <w:t xml:space="preserve"> </w:t>
      </w:r>
      <w:r w:rsidRPr="0017436D">
        <w:rPr>
          <w:rFonts w:ascii="Microsoft YaHei" w:eastAsia="Microsoft YaHei" w:hAnsi="Microsoft YaHei" w:cs="Microsoft YaHei"/>
          <w:sz w:val="24"/>
        </w:rPr>
        <w:t>http://www.sunnybike.com.hk/index.html</w:t>
      </w:r>
    </w:p>
    <w:p w:rsidR="0017436D" w:rsidRDefault="0017436D" w:rsidP="0017436D">
      <w:pPr>
        <w:pStyle w:val="Heading3"/>
        <w:rPr>
          <w:rFonts w:ascii="Microsoft YaHei" w:eastAsia="Microsoft YaHei" w:hAnsi="Microsoft YaHei" w:cs="Microsoft YaHei"/>
        </w:rPr>
      </w:pPr>
      <w:proofErr w:type="gramStart"/>
      <w:r>
        <w:rPr>
          <w:rFonts w:ascii="Microsoft YaHei" w:eastAsia="Microsoft YaHei" w:hAnsi="Microsoft YaHei" w:cs="Microsoft YaHei"/>
        </w:rPr>
        <w:t>Limitation :</w:t>
      </w:r>
      <w:proofErr w:type="gramEnd"/>
      <w:r>
        <w:rPr>
          <w:rFonts w:ascii="Microsoft YaHei" w:eastAsia="Microsoft YaHei" w:hAnsi="Microsoft YaHei" w:cs="Microsoft YaHei"/>
        </w:rPr>
        <w:t xml:space="preserve"> </w:t>
      </w:r>
    </w:p>
    <w:p w:rsidR="0017436D" w:rsidRPr="00F825D6" w:rsidRDefault="00F825D6" w:rsidP="00F825D6">
      <w:pPr>
        <w:pStyle w:val="Heading4"/>
        <w:numPr>
          <w:ilvl w:val="0"/>
          <w:numId w:val="2"/>
        </w:numPr>
        <w:rPr>
          <w:rFonts w:eastAsia="Microsoft YaHei"/>
          <w:sz w:val="36"/>
        </w:rPr>
      </w:pPr>
      <w:r>
        <w:rPr>
          <w:rFonts w:ascii="Bodoni MT" w:eastAsia="Microsoft YaHei" w:hAnsi="Bodoni MT"/>
          <w:caps w:val="0"/>
          <w:sz w:val="36"/>
        </w:rPr>
        <w:t>Web application have limited functionality.</w:t>
      </w:r>
    </w:p>
    <w:p w:rsidR="00F825D6" w:rsidRDefault="00F825D6" w:rsidP="00F825D6">
      <w:pPr>
        <w:pStyle w:val="Heading4"/>
        <w:numPr>
          <w:ilvl w:val="0"/>
          <w:numId w:val="2"/>
        </w:numPr>
        <w:rPr>
          <w:rFonts w:eastAsia="Microsoft YaHei"/>
          <w:sz w:val="36"/>
        </w:rPr>
      </w:pPr>
      <w:r>
        <w:rPr>
          <w:rFonts w:ascii="Bodoni MT" w:eastAsia="Microsoft YaHei" w:hAnsi="Bodoni MT"/>
          <w:caps w:val="0"/>
          <w:sz w:val="36"/>
        </w:rPr>
        <w:t>No event tab or section to gain regular customers.</w:t>
      </w:r>
    </w:p>
    <w:p w:rsidR="0017436D" w:rsidRPr="0017436D" w:rsidRDefault="0017436D" w:rsidP="0017436D">
      <w:pPr>
        <w:pStyle w:val="Heading4"/>
        <w:rPr>
          <w:rFonts w:eastAsia="Microsoft YaHei"/>
          <w:sz w:val="36"/>
        </w:rPr>
      </w:pPr>
    </w:p>
    <w:p w:rsidR="0017436D" w:rsidRDefault="0017436D" w:rsidP="0017436D">
      <w:pPr>
        <w:pStyle w:val="Heading3"/>
        <w:rPr>
          <w:rFonts w:ascii="Microsoft YaHei" w:eastAsia="Microsoft YaHei" w:hAnsi="Microsoft YaHei" w:cs="Microsoft YaHei" w:hint="eastAsia"/>
          <w:lang w:eastAsia="zh-CN"/>
        </w:rPr>
      </w:pPr>
      <w:r w:rsidRPr="0017436D">
        <w:rPr>
          <w:rFonts w:eastAsia="Microsoft YaHei" w:cstheme="minorHAnsi"/>
        </w:rPr>
        <w:t>Bull Bike</w:t>
      </w:r>
      <w:r>
        <w:rPr>
          <w:rFonts w:ascii="Microsoft YaHei" w:eastAsia="Microsoft YaHei" w:hAnsi="Microsoft YaHei" w:cs="Microsoft YaHei" w:hint="eastAsia"/>
          <w:lang w:eastAsia="zh-CN"/>
        </w:rPr>
        <w:t xml:space="preserve"> 野牛单车 </w:t>
      </w:r>
      <w:r>
        <w:rPr>
          <w:rFonts w:ascii="Microsoft YaHei" w:eastAsia="Microsoft YaHei" w:hAnsi="Microsoft YaHei" w:cs="Microsoft YaHei"/>
          <w:lang w:eastAsia="zh-CN"/>
        </w:rPr>
        <w:t>–</w:t>
      </w:r>
      <w:r>
        <w:rPr>
          <w:rFonts w:ascii="Microsoft YaHei" w:eastAsia="Microsoft YaHei" w:hAnsi="Microsoft YaHei" w:cs="Microsoft YaHei" w:hint="eastAsia"/>
          <w:lang w:eastAsia="zh-CN"/>
        </w:rPr>
        <w:t xml:space="preserve"> Website.</w:t>
      </w:r>
      <w:bookmarkStart w:id="0" w:name="_GoBack"/>
      <w:bookmarkEnd w:id="0"/>
    </w:p>
    <w:p w:rsidR="0017436D" w:rsidRDefault="0017436D" w:rsidP="0017436D">
      <w:pPr>
        <w:pStyle w:val="Heading3"/>
        <w:rPr>
          <w:rFonts w:ascii="Microsoft YaHei" w:eastAsia="Microsoft YaHei" w:hAnsi="Microsoft YaHei" w:cs="Microsoft YaHei"/>
          <w:sz w:val="24"/>
          <w:szCs w:val="24"/>
        </w:rPr>
      </w:pPr>
      <w:r w:rsidRPr="00F825D6">
        <w:rPr>
          <w:rFonts w:ascii="Microsoft YaHei" w:eastAsia="Microsoft YaHei" w:hAnsi="Microsoft YaHei" w:cs="Microsoft YaHei"/>
          <w:sz w:val="24"/>
          <w:szCs w:val="24"/>
        </w:rPr>
        <w:t>http://bullbike.com.hk/</w:t>
      </w:r>
    </w:p>
    <w:p w:rsidR="0017436D" w:rsidRDefault="0017436D" w:rsidP="0017436D">
      <w:pPr>
        <w:pStyle w:val="Heading3"/>
        <w:rPr>
          <w:rFonts w:ascii="Microsoft YaHei" w:eastAsia="Microsoft YaHei" w:hAnsi="Microsoft YaHei" w:cs="Microsoft YaHei"/>
          <w:szCs w:val="36"/>
        </w:rPr>
      </w:pPr>
      <w:proofErr w:type="gramStart"/>
      <w:r>
        <w:rPr>
          <w:rFonts w:ascii="Microsoft YaHei" w:eastAsia="Microsoft YaHei" w:hAnsi="Microsoft YaHei" w:cs="Microsoft YaHei"/>
          <w:szCs w:val="36"/>
        </w:rPr>
        <w:t>Limitation :</w:t>
      </w:r>
      <w:proofErr w:type="gramEnd"/>
    </w:p>
    <w:p w:rsidR="0017436D" w:rsidRPr="00F825D6" w:rsidRDefault="00F825D6" w:rsidP="0017436D">
      <w:pPr>
        <w:pStyle w:val="Heading4"/>
        <w:numPr>
          <w:ilvl w:val="0"/>
          <w:numId w:val="3"/>
        </w:numPr>
        <w:rPr>
          <w:rFonts w:eastAsia="Microsoft YaHei"/>
          <w:sz w:val="36"/>
        </w:rPr>
      </w:pPr>
      <w:r>
        <w:rPr>
          <w:rFonts w:ascii="Bodoni MT" w:eastAsia="Microsoft YaHei" w:hAnsi="Bodoni MT"/>
          <w:caps w:val="0"/>
          <w:sz w:val="36"/>
        </w:rPr>
        <w:t>Web application have limited functionality.</w:t>
      </w:r>
    </w:p>
    <w:p w:rsidR="00F825D6" w:rsidRPr="00F825D6" w:rsidRDefault="00F825D6" w:rsidP="0017436D">
      <w:pPr>
        <w:pStyle w:val="Heading4"/>
        <w:numPr>
          <w:ilvl w:val="0"/>
          <w:numId w:val="3"/>
        </w:numPr>
        <w:rPr>
          <w:rFonts w:eastAsia="Microsoft YaHei"/>
          <w:sz w:val="36"/>
        </w:rPr>
      </w:pPr>
      <w:r>
        <w:rPr>
          <w:rFonts w:ascii="Bodoni MT" w:eastAsia="Microsoft YaHei" w:hAnsi="Bodoni MT"/>
          <w:caps w:val="0"/>
          <w:sz w:val="36"/>
        </w:rPr>
        <w:t>Doesn’t provide service for customers.</w:t>
      </w:r>
    </w:p>
    <w:p w:rsidR="00F825D6" w:rsidRPr="00F825D6" w:rsidRDefault="00F825D6" w:rsidP="00F825D6">
      <w:pPr>
        <w:pStyle w:val="Heading4"/>
        <w:ind w:left="360"/>
        <w:rPr>
          <w:rFonts w:eastAsia="Microsoft YaHei"/>
          <w:sz w:val="36"/>
        </w:rPr>
      </w:pPr>
    </w:p>
    <w:p w:rsidR="00F825D6" w:rsidRPr="00DD36E8" w:rsidRDefault="00C759B1" w:rsidP="00F825D6">
      <w:pPr>
        <w:pStyle w:val="Heading1"/>
        <w:rPr>
          <w:rFonts w:ascii="Book Antiqua" w:hAnsi="Book Antiqua"/>
          <w:color w:val="auto"/>
        </w:rPr>
      </w:pPr>
      <w:r w:rsidRPr="00DD36E8">
        <w:rPr>
          <w:rFonts w:ascii="Book Antiqua" w:hAnsi="Book Antiqua"/>
          <w:color w:val="auto"/>
        </w:rPr>
        <w:t>The Prospects</w:t>
      </w:r>
    </w:p>
    <w:p w:rsidR="00F825D6" w:rsidRPr="00DD36E8" w:rsidRDefault="00F825D6" w:rsidP="00F825D6">
      <w:pPr>
        <w:pStyle w:val="Heading3"/>
      </w:pPr>
      <w:r>
        <w:t xml:space="preserve">We expected in the future, Lantau Bike Shop can expands its reputation to all places in Hong Kong. Since Hong Kong have </w:t>
      </w:r>
      <w:proofErr w:type="spellStart"/>
      <w:proofErr w:type="gramStart"/>
      <w:r>
        <w:t>a</w:t>
      </w:r>
      <w:proofErr w:type="spellEnd"/>
      <w:proofErr w:type="gramEnd"/>
      <w:r>
        <w:t xml:space="preserve"> immense market in cycling and hiking, Lantau Bike Shop application will sooner or later become the number one trading app for all the bikers.</w:t>
      </w:r>
    </w:p>
    <w:sectPr w:rsidR="00F825D6" w:rsidRPr="00DD36E8" w:rsidSect="004B7E44">
      <w:headerReference w:type="default" r:id="rId27"/>
      <w:footerReference w:type="default" r:id="rId28"/>
      <w:footerReference w:type="first" r:id="rId29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4B0A" w:rsidRDefault="002C4B0A" w:rsidP="004B7E44">
      <w:r>
        <w:separator/>
      </w:r>
    </w:p>
  </w:endnote>
  <w:endnote w:type="continuationSeparator" w:id="0">
    <w:p w:rsidR="002C4B0A" w:rsidRDefault="002C4B0A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:rsidR="004B7E44" w:rsidRDefault="002C4B0A" w:rsidP="002C4B0A">
          <w:pPr>
            <w:pStyle w:val="Footer"/>
          </w:pPr>
          <w:r>
            <w:t>www.cityu</w:t>
          </w:r>
          <w:r w:rsidR="004B7E44">
            <w:t>.</w:t>
          </w:r>
          <w:r>
            <w:t>edu.hk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25D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4B0A" w:rsidRDefault="002C4B0A" w:rsidP="004B7E44">
      <w:r>
        <w:separator/>
      </w:r>
    </w:p>
  </w:footnote>
  <w:footnote w:type="continuationSeparator" w:id="0">
    <w:p w:rsidR="002C4B0A" w:rsidRDefault="002C4B0A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:rsidR="004B7E44" w:rsidRDefault="004B7E44" w:rsidP="004B7E44">
          <w:pPr>
            <w:pStyle w:val="Header"/>
          </w:pPr>
          <w:r>
            <w:rPr>
              <w:noProof/>
              <w:lang w:eastAsia="zh-CN"/>
            </w:rPr>
            <mc:AlternateContent>
              <mc:Choice Requires="wps">
                <w:drawing>
                  <wp:inline distT="0" distB="0" distL="0" distR="0" wp14:anchorId="2F9B279C" wp14:editId="6E4B52ED">
                    <wp:extent cx="1352282" cy="592428"/>
                    <wp:effectExtent l="0" t="0" r="635" b="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F825D6">
                                  <w:rPr>
                                    <w:b/>
                                    <w:noProof/>
                                  </w:rPr>
                                  <w:t>6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2F9B279C" id="Rectangle 11" o:spid="_x0000_s103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" fillcolor="#a4063e [3204]" stroked="f" strokeweight="2pt">
                    <v:textbox>
                      <w:txbxContent>
                        <w:p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F825D6">
                            <w:rPr>
                              <w:b/>
                              <w:noProof/>
                            </w:rPr>
                            <w:t>6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125F6"/>
    <w:multiLevelType w:val="hybridMultilevel"/>
    <w:tmpl w:val="0B0AC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A82C8C"/>
    <w:multiLevelType w:val="hybridMultilevel"/>
    <w:tmpl w:val="0B0AC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A6021E"/>
    <w:multiLevelType w:val="hybridMultilevel"/>
    <w:tmpl w:val="E84AE0BE"/>
    <w:lvl w:ilvl="0" w:tplc="705A95B6">
      <w:numFmt w:val="bullet"/>
      <w:lvlText w:val="-"/>
      <w:lvlJc w:val="left"/>
      <w:pPr>
        <w:ind w:left="1080" w:hanging="360"/>
      </w:pPr>
      <w:rPr>
        <w:rFonts w:ascii="Franklin Gothic Book" w:eastAsia="Times New Roman" w:hAnsi="Franklin Gothic Book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4B0A"/>
    <w:rsid w:val="000B3361"/>
    <w:rsid w:val="0017436D"/>
    <w:rsid w:val="00293B83"/>
    <w:rsid w:val="002C4B0A"/>
    <w:rsid w:val="004B7E44"/>
    <w:rsid w:val="004D5252"/>
    <w:rsid w:val="004F2B86"/>
    <w:rsid w:val="005A718F"/>
    <w:rsid w:val="006A3CE7"/>
    <w:rsid w:val="007516CF"/>
    <w:rsid w:val="00876AF4"/>
    <w:rsid w:val="008B33BC"/>
    <w:rsid w:val="009120E9"/>
    <w:rsid w:val="00945900"/>
    <w:rsid w:val="009C396C"/>
    <w:rsid w:val="00B572B4"/>
    <w:rsid w:val="00C759B1"/>
    <w:rsid w:val="00DB26A7"/>
    <w:rsid w:val="00DD36E8"/>
    <w:rsid w:val="00E76CAD"/>
    <w:rsid w:val="00E94B5F"/>
    <w:rsid w:val="00F25085"/>
    <w:rsid w:val="00F61301"/>
    <w:rsid w:val="00F82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F96DF2"/>
  <w15:chartTrackingRefBased/>
  <w15:docId w15:val="{8B8E5071-D895-4A09-9FE0-318C493C4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7E44"/>
    <w:pPr>
      <w:spacing w:after="0"/>
    </w:pPr>
    <w:rPr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2C4B0A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36"/>
    </w:rPr>
  </w:style>
  <w:style w:type="paragraph" w:styleId="Heading4">
    <w:name w:val="heading 4"/>
    <w:basedOn w:val="Normal"/>
    <w:link w:val="Heading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Heading5">
    <w:name w:val="heading 5"/>
    <w:basedOn w:val="Normal"/>
    <w:next w:val="Normal"/>
    <w:link w:val="Heading5Char"/>
    <w:uiPriority w:val="2"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paragraph" w:styleId="Heading6">
    <w:name w:val="heading 6"/>
    <w:basedOn w:val="Normal"/>
    <w:next w:val="Normal"/>
    <w:link w:val="Heading6Char"/>
    <w:uiPriority w:val="2"/>
    <w:unhideWhenUsed/>
    <w:qFormat/>
    <w:rsid w:val="000B3361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51031E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0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2C4B0A"/>
    <w:rPr>
      <w:rFonts w:asciiTheme="majorHAnsi" w:eastAsia="Times New Roman" w:hAnsiTheme="majorHAnsi" w:cs="Times New Roman"/>
      <w:i/>
      <w:sz w:val="36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character" w:customStyle="1" w:styleId="Heading6Char">
    <w:name w:val="Heading 6 Char"/>
    <w:basedOn w:val="DefaultParagraphFont"/>
    <w:link w:val="Heading6"/>
    <w:uiPriority w:val="2"/>
    <w:rsid w:val="000B3361"/>
    <w:rPr>
      <w:rFonts w:asciiTheme="majorHAnsi" w:eastAsiaTheme="majorEastAsia" w:hAnsiTheme="majorHAnsi" w:cstheme="majorBidi"/>
      <w:color w:val="51031E" w:themeColor="accent1" w:themeShade="7F"/>
      <w:sz w:val="28"/>
      <w:szCs w:val="22"/>
    </w:rPr>
  </w:style>
  <w:style w:type="character" w:styleId="Hyperlink">
    <w:name w:val="Hyperlink"/>
    <w:basedOn w:val="DefaultParagraphFont"/>
    <w:uiPriority w:val="99"/>
    <w:unhideWhenUsed/>
    <w:rsid w:val="0017436D"/>
    <w:rPr>
      <w:color w:val="93C842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diagramLayout" Target="diagrams/layout1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Data" Target="diagrams/data1.xml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diagramDrawing" Target="diagrams/drawing1.xml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diagramColors" Target="diagrams/colors1.xml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hlow2\AppData\Roaming\Microsoft\Templates\Business%20report%20(Professional%20design).dotx" TargetMode="Externa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Relationship Id="rId5" Type="http://schemas.openxmlformats.org/officeDocument/2006/relationships/image" Target="../media/image9.png"/><Relationship Id="rId4" Type="http://schemas.openxmlformats.org/officeDocument/2006/relationships/image" Target="../media/image8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2" Type="http://schemas.openxmlformats.org/officeDocument/2006/relationships/image" Target="../media/image7.png"/><Relationship Id="rId1" Type="http://schemas.openxmlformats.org/officeDocument/2006/relationships/image" Target="../media/image8.png"/><Relationship Id="rId5" Type="http://schemas.openxmlformats.org/officeDocument/2006/relationships/image" Target="../media/image5.png"/><Relationship Id="rId4" Type="http://schemas.openxmlformats.org/officeDocument/2006/relationships/image" Target="../media/image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E24A82A-62E2-4D13-B9F9-468127989ADB}" type="doc">
      <dgm:prSet loTypeId="urn:microsoft.com/office/officeart/2011/layout/Picture Frame" loCatId="officeonlin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21D4DBF-F794-40F3-882E-53DEBEC1775C}">
      <dgm:prSet phldrT="[Text]"/>
      <dgm:spPr/>
      <dgm:t>
        <a:bodyPr/>
        <a:lstStyle/>
        <a:p>
          <a:pPr algn="ctr"/>
          <a:r>
            <a:rPr lang="en-US"/>
            <a:t>Location</a:t>
          </a:r>
        </a:p>
      </dgm:t>
    </dgm:pt>
    <dgm:pt modelId="{1EC1F1A5-CF74-4C20-93B6-4B7D64869E01}" type="parTrans" cxnId="{A661FD19-9C09-4532-BF95-0541F1C04B96}">
      <dgm:prSet/>
      <dgm:spPr/>
      <dgm:t>
        <a:bodyPr/>
        <a:lstStyle/>
        <a:p>
          <a:pPr algn="ctr"/>
          <a:endParaRPr lang="en-US"/>
        </a:p>
      </dgm:t>
    </dgm:pt>
    <dgm:pt modelId="{76CCE3A2-29DD-4FF0-B689-88F963CC7010}" type="sibTrans" cxnId="{A661FD19-9C09-4532-BF95-0541F1C04B96}">
      <dgm:prSet/>
      <dgm:spPr/>
      <dgm:t>
        <a:bodyPr/>
        <a:lstStyle/>
        <a:p>
          <a:pPr algn="ctr"/>
          <a:endParaRPr lang="en-US"/>
        </a:p>
      </dgm:t>
    </dgm:pt>
    <dgm:pt modelId="{4030BC42-E7DB-4799-BF16-3C12D5C39A7F}">
      <dgm:prSet phldrT="[Text]"/>
      <dgm:spPr/>
      <dgm:t>
        <a:bodyPr/>
        <a:lstStyle/>
        <a:p>
          <a:pPr algn="ctr"/>
          <a:r>
            <a:rPr lang="en-US"/>
            <a:t>Service</a:t>
          </a:r>
        </a:p>
      </dgm:t>
    </dgm:pt>
    <dgm:pt modelId="{5459666E-0ADB-4967-B2B5-15CDB0676244}" type="parTrans" cxnId="{31FAC0B9-F869-4A29-A6C1-E9F1E84DCCA6}">
      <dgm:prSet/>
      <dgm:spPr/>
      <dgm:t>
        <a:bodyPr/>
        <a:lstStyle/>
        <a:p>
          <a:pPr algn="ctr"/>
          <a:endParaRPr lang="en-US"/>
        </a:p>
      </dgm:t>
    </dgm:pt>
    <dgm:pt modelId="{F21CB889-1E40-444E-8A02-25021CC2B6A9}" type="sibTrans" cxnId="{31FAC0B9-F869-4A29-A6C1-E9F1E84DCCA6}">
      <dgm:prSet/>
      <dgm:spPr/>
      <dgm:t>
        <a:bodyPr/>
        <a:lstStyle/>
        <a:p>
          <a:pPr algn="ctr"/>
          <a:endParaRPr lang="en-US"/>
        </a:p>
      </dgm:t>
    </dgm:pt>
    <dgm:pt modelId="{3184274A-C774-463F-9304-0C11019741FC}">
      <dgm:prSet phldrT="[Text]"/>
      <dgm:spPr/>
      <dgm:t>
        <a:bodyPr/>
        <a:lstStyle/>
        <a:p>
          <a:pPr algn="ctr"/>
          <a:r>
            <a:rPr lang="en-US"/>
            <a:t>Products</a:t>
          </a:r>
        </a:p>
      </dgm:t>
    </dgm:pt>
    <dgm:pt modelId="{AC5341FD-4DCC-4CF4-8630-3E885D7E921D}" type="parTrans" cxnId="{B62EAC22-988F-4869-ACDA-EADCE2DBF476}">
      <dgm:prSet/>
      <dgm:spPr/>
      <dgm:t>
        <a:bodyPr/>
        <a:lstStyle/>
        <a:p>
          <a:pPr algn="ctr"/>
          <a:endParaRPr lang="en-US"/>
        </a:p>
      </dgm:t>
    </dgm:pt>
    <dgm:pt modelId="{0357875C-45A2-4401-8FA2-74063A7706CF}" type="sibTrans" cxnId="{B62EAC22-988F-4869-ACDA-EADCE2DBF476}">
      <dgm:prSet/>
      <dgm:spPr/>
      <dgm:t>
        <a:bodyPr/>
        <a:lstStyle/>
        <a:p>
          <a:pPr algn="ctr"/>
          <a:endParaRPr lang="en-US"/>
        </a:p>
      </dgm:t>
    </dgm:pt>
    <dgm:pt modelId="{28C54235-8A54-447F-9141-D4295B7F7B89}">
      <dgm:prSet phldrT="[Text]"/>
      <dgm:spPr/>
      <dgm:t>
        <a:bodyPr/>
        <a:lstStyle/>
        <a:p>
          <a:pPr algn="ctr"/>
          <a:r>
            <a:rPr lang="en-US"/>
            <a:t>Events</a:t>
          </a:r>
        </a:p>
      </dgm:t>
    </dgm:pt>
    <dgm:pt modelId="{698F963B-0378-4BFF-8B43-9DB5B181DF81}" type="parTrans" cxnId="{CCDD384A-BD2C-456C-9B52-57AB03A4915F}">
      <dgm:prSet/>
      <dgm:spPr/>
      <dgm:t>
        <a:bodyPr/>
        <a:lstStyle/>
        <a:p>
          <a:pPr algn="ctr"/>
          <a:endParaRPr lang="en-US"/>
        </a:p>
      </dgm:t>
    </dgm:pt>
    <dgm:pt modelId="{26DEA952-0F3F-40D6-9607-57B42BEDC99B}" type="sibTrans" cxnId="{CCDD384A-BD2C-456C-9B52-57AB03A4915F}">
      <dgm:prSet/>
      <dgm:spPr/>
      <dgm:t>
        <a:bodyPr/>
        <a:lstStyle/>
        <a:p>
          <a:pPr algn="ctr"/>
          <a:endParaRPr lang="en-US"/>
        </a:p>
      </dgm:t>
    </dgm:pt>
    <dgm:pt modelId="{5F6EACE2-F942-4CB9-B8B9-80E7D485D9CC}">
      <dgm:prSet phldrT="[Text]"/>
      <dgm:spPr/>
      <dgm:t>
        <a:bodyPr/>
        <a:lstStyle/>
        <a:p>
          <a:pPr algn="ctr"/>
          <a:r>
            <a:rPr lang="en-US"/>
            <a:t>Contact</a:t>
          </a:r>
        </a:p>
      </dgm:t>
    </dgm:pt>
    <dgm:pt modelId="{0A9CC6D1-A99C-4A98-B38C-481E4BFF0324}" type="parTrans" cxnId="{6ECA1260-7EAF-468C-9546-C8B34A08B367}">
      <dgm:prSet/>
      <dgm:spPr/>
      <dgm:t>
        <a:bodyPr/>
        <a:lstStyle/>
        <a:p>
          <a:pPr algn="ctr"/>
          <a:endParaRPr lang="en-US"/>
        </a:p>
      </dgm:t>
    </dgm:pt>
    <dgm:pt modelId="{C742CB58-CC38-42F6-BE51-C9B023E2C688}" type="sibTrans" cxnId="{6ECA1260-7EAF-468C-9546-C8B34A08B367}">
      <dgm:prSet/>
      <dgm:spPr/>
      <dgm:t>
        <a:bodyPr/>
        <a:lstStyle/>
        <a:p>
          <a:pPr algn="ctr"/>
          <a:endParaRPr lang="en-US"/>
        </a:p>
      </dgm:t>
    </dgm:pt>
    <dgm:pt modelId="{B905BF11-D452-45F7-9038-62E73E10E3EE}" type="pres">
      <dgm:prSet presAssocID="{8E24A82A-62E2-4D13-B9F9-468127989ADB}" presName="Name0" presStyleCnt="0">
        <dgm:presLayoutVars>
          <dgm:chMax/>
          <dgm:chPref/>
          <dgm:dir/>
        </dgm:presLayoutVars>
      </dgm:prSet>
      <dgm:spPr/>
    </dgm:pt>
    <dgm:pt modelId="{237FFF39-4D77-462D-940A-2080CD502340}" type="pres">
      <dgm:prSet presAssocID="{921D4DBF-F794-40F3-882E-53DEBEC1775C}" presName="composite" presStyleCnt="0"/>
      <dgm:spPr/>
    </dgm:pt>
    <dgm:pt modelId="{EB2A2C92-4FE0-4C6F-96A8-1363B913130E}" type="pres">
      <dgm:prSet presAssocID="{921D4DBF-F794-40F3-882E-53DEBEC1775C}" presName="ParentText" presStyleLbl="revTx" presStyleIdx="0" presStyleCnt="5">
        <dgm:presLayoutVars>
          <dgm:chMax val="0"/>
          <dgm:chPref val="0"/>
          <dgm:bulletEnabled val="1"/>
        </dgm:presLayoutVars>
      </dgm:prSet>
      <dgm:spPr/>
    </dgm:pt>
    <dgm:pt modelId="{8FA58471-FE70-4713-ACD2-5408348D1EF2}" type="pres">
      <dgm:prSet presAssocID="{921D4DBF-F794-40F3-882E-53DEBEC1775C}" presName="Accent1" presStyleLbl="parChTrans1D1" presStyleIdx="0" presStyleCnt="5"/>
      <dgm:spPr/>
    </dgm:pt>
    <dgm:pt modelId="{2027C9F3-75DB-41B1-9827-BC9C4231B108}" type="pres">
      <dgm:prSet presAssocID="{921D4DBF-F794-40F3-882E-53DEBEC1775C}" presName="Image" presStyleLbl="alignImgPlace1" presStyleIdx="0" presStyleCnt="5"/>
      <dgm:spPr>
        <a:blipFill rotWithShape="1">
          <a:blip xmlns:r="http://schemas.openxmlformats.org/officeDocument/2006/relationships" r:embed="rId1"/>
          <a:stretch>
            <a:fillRect/>
          </a:stretch>
        </a:blipFill>
      </dgm:spPr>
    </dgm:pt>
    <dgm:pt modelId="{59EF2832-8EAB-4BE4-B034-2EC19D61B4FE}" type="pres">
      <dgm:prSet presAssocID="{76CCE3A2-29DD-4FF0-B689-88F963CC7010}" presName="sibTrans" presStyleCnt="0"/>
      <dgm:spPr/>
    </dgm:pt>
    <dgm:pt modelId="{5EAB130E-981C-4A77-9FC6-92890EF60286}" type="pres">
      <dgm:prSet presAssocID="{4030BC42-E7DB-4799-BF16-3C12D5C39A7F}" presName="composite" presStyleCnt="0"/>
      <dgm:spPr/>
    </dgm:pt>
    <dgm:pt modelId="{BD5218EA-B8AC-41E0-A2F6-D1DBB0E2E478}" type="pres">
      <dgm:prSet presAssocID="{4030BC42-E7DB-4799-BF16-3C12D5C39A7F}" presName="ParentText" presStyleLbl="revTx" presStyleIdx="1" presStyleCnt="5">
        <dgm:presLayoutVars>
          <dgm:chMax val="0"/>
          <dgm:chPref val="0"/>
          <dgm:bulletEnabled val="1"/>
        </dgm:presLayoutVars>
      </dgm:prSet>
      <dgm:spPr/>
    </dgm:pt>
    <dgm:pt modelId="{DD72DD4F-F0B6-412B-906F-633CF37F5DB6}" type="pres">
      <dgm:prSet presAssocID="{4030BC42-E7DB-4799-BF16-3C12D5C39A7F}" presName="Accent1" presStyleLbl="parChTrans1D1" presStyleIdx="1" presStyleCnt="5"/>
      <dgm:spPr/>
    </dgm:pt>
    <dgm:pt modelId="{9602EE6D-5F1C-43D5-AA6F-71F1637F23B7}" type="pres">
      <dgm:prSet presAssocID="{4030BC42-E7DB-4799-BF16-3C12D5C39A7F}" presName="Image" presStyleLbl="alignImgPlace1" presStyleIdx="1" presStyleCnt="5"/>
      <dgm:spPr>
        <a:blipFill rotWithShape="1">
          <a:blip xmlns:r="http://schemas.openxmlformats.org/officeDocument/2006/relationships" r:embed="rId2"/>
          <a:stretch>
            <a:fillRect/>
          </a:stretch>
        </a:blipFill>
      </dgm:spPr>
    </dgm:pt>
    <dgm:pt modelId="{1BDBF3D3-8CF8-470B-A07D-9E8EB7A8250C}" type="pres">
      <dgm:prSet presAssocID="{F21CB889-1E40-444E-8A02-25021CC2B6A9}" presName="sibTrans" presStyleCnt="0"/>
      <dgm:spPr/>
    </dgm:pt>
    <dgm:pt modelId="{D4B1AA83-7B4F-4A57-950B-A5A0FC61A6DB}" type="pres">
      <dgm:prSet presAssocID="{3184274A-C774-463F-9304-0C11019741FC}" presName="composite" presStyleCnt="0"/>
      <dgm:spPr/>
    </dgm:pt>
    <dgm:pt modelId="{2DE1B08A-DED0-4F6B-A1E7-8A7604529494}" type="pres">
      <dgm:prSet presAssocID="{3184274A-C774-463F-9304-0C11019741FC}" presName="ParentText" presStyleLbl="revTx" presStyleIdx="2" presStyleCnt="5">
        <dgm:presLayoutVars>
          <dgm:chMax val="0"/>
          <dgm:chPref val="0"/>
          <dgm:bulletEnabled val="1"/>
        </dgm:presLayoutVars>
      </dgm:prSet>
      <dgm:spPr/>
    </dgm:pt>
    <dgm:pt modelId="{179118A2-2437-4495-92B2-680DE5D0ACD1}" type="pres">
      <dgm:prSet presAssocID="{3184274A-C774-463F-9304-0C11019741FC}" presName="Accent1" presStyleLbl="parChTrans1D1" presStyleIdx="2" presStyleCnt="5"/>
      <dgm:spPr/>
    </dgm:pt>
    <dgm:pt modelId="{EFEBF1E3-F485-40A6-8264-D30798B9CC5C}" type="pres">
      <dgm:prSet presAssocID="{3184274A-C774-463F-9304-0C11019741FC}" presName="Image" presStyleLbl="alignImgPlace1" presStyleIdx="2" presStyleCnt="5"/>
      <dgm:spPr>
        <a:blipFill rotWithShape="1">
          <a:blip xmlns:r="http://schemas.openxmlformats.org/officeDocument/2006/relationships" r:embed="rId3"/>
          <a:stretch>
            <a:fillRect/>
          </a:stretch>
        </a:blipFill>
      </dgm:spPr>
    </dgm:pt>
    <dgm:pt modelId="{8F72229E-6EBF-48DA-8D28-0A5ED964605F}" type="pres">
      <dgm:prSet presAssocID="{0357875C-45A2-4401-8FA2-74063A7706CF}" presName="sibTrans" presStyleCnt="0"/>
      <dgm:spPr/>
    </dgm:pt>
    <dgm:pt modelId="{B55032C7-20CB-40B9-929E-990096F3B2CF}" type="pres">
      <dgm:prSet presAssocID="{28C54235-8A54-447F-9141-D4295B7F7B89}" presName="composite" presStyleCnt="0"/>
      <dgm:spPr/>
    </dgm:pt>
    <dgm:pt modelId="{5710F0E5-B3A0-47AB-A96D-0350591921FB}" type="pres">
      <dgm:prSet presAssocID="{28C54235-8A54-447F-9141-D4295B7F7B89}" presName="ParentText" presStyleLbl="revTx" presStyleIdx="3" presStyleCnt="5">
        <dgm:presLayoutVars>
          <dgm:chMax val="0"/>
          <dgm:chPref val="0"/>
          <dgm:bulletEnabled val="1"/>
        </dgm:presLayoutVars>
      </dgm:prSet>
      <dgm:spPr/>
    </dgm:pt>
    <dgm:pt modelId="{9C3C9808-EA66-4FD9-B354-F263D9AA0A5C}" type="pres">
      <dgm:prSet presAssocID="{28C54235-8A54-447F-9141-D4295B7F7B89}" presName="Accent1" presStyleLbl="parChTrans1D1" presStyleIdx="3" presStyleCnt="5"/>
      <dgm:spPr/>
    </dgm:pt>
    <dgm:pt modelId="{9A7218BF-FDAE-451E-ACEB-E4C39301498C}" type="pres">
      <dgm:prSet presAssocID="{28C54235-8A54-447F-9141-D4295B7F7B89}" presName="Image" presStyleLbl="alignImgPlace1" presStyleIdx="3" presStyleCnt="5"/>
      <dgm:spPr>
        <a:blipFill rotWithShape="1">
          <a:blip xmlns:r="http://schemas.openxmlformats.org/officeDocument/2006/relationships" r:embed="rId4"/>
          <a:stretch>
            <a:fillRect/>
          </a:stretch>
        </a:blipFill>
      </dgm:spPr>
    </dgm:pt>
    <dgm:pt modelId="{E4DCF5A8-8AF4-4343-9B24-9BA135C00BB1}" type="pres">
      <dgm:prSet presAssocID="{26DEA952-0F3F-40D6-9607-57B42BEDC99B}" presName="sibTrans" presStyleCnt="0"/>
      <dgm:spPr/>
    </dgm:pt>
    <dgm:pt modelId="{C84FB8E5-BAC3-45EA-A0EC-B730E9AA5F90}" type="pres">
      <dgm:prSet presAssocID="{5F6EACE2-F942-4CB9-B8B9-80E7D485D9CC}" presName="composite" presStyleCnt="0"/>
      <dgm:spPr/>
    </dgm:pt>
    <dgm:pt modelId="{A3DA341C-B07E-4D46-887F-F903D1E08783}" type="pres">
      <dgm:prSet presAssocID="{5F6EACE2-F942-4CB9-B8B9-80E7D485D9CC}" presName="ParentText" presStyleLbl="revTx" presStyleIdx="4" presStyleCnt="5">
        <dgm:presLayoutVars>
          <dgm:chMax val="0"/>
          <dgm:chPref val="0"/>
          <dgm:bulletEnabled val="1"/>
        </dgm:presLayoutVars>
      </dgm:prSet>
      <dgm:spPr/>
    </dgm:pt>
    <dgm:pt modelId="{E106DCB1-15C3-40BD-B8CF-E87105E5D3AF}" type="pres">
      <dgm:prSet presAssocID="{5F6EACE2-F942-4CB9-B8B9-80E7D485D9CC}" presName="Accent1" presStyleLbl="parChTrans1D1" presStyleIdx="4" presStyleCnt="5"/>
      <dgm:spPr/>
    </dgm:pt>
    <dgm:pt modelId="{4489ED64-3E21-4A0A-A2B2-002DEDC0FB21}" type="pres">
      <dgm:prSet presAssocID="{5F6EACE2-F942-4CB9-B8B9-80E7D485D9CC}" presName="Image" presStyleLbl="alignImgPlace1" presStyleIdx="4" presStyleCnt="5"/>
      <dgm:spPr>
        <a:blipFill rotWithShape="1">
          <a:blip xmlns:r="http://schemas.openxmlformats.org/officeDocument/2006/relationships" r:embed="rId5"/>
          <a:stretch>
            <a:fillRect/>
          </a:stretch>
        </a:blipFill>
      </dgm:spPr>
    </dgm:pt>
  </dgm:ptLst>
  <dgm:cxnLst>
    <dgm:cxn modelId="{A661FD19-9C09-4532-BF95-0541F1C04B96}" srcId="{8E24A82A-62E2-4D13-B9F9-468127989ADB}" destId="{921D4DBF-F794-40F3-882E-53DEBEC1775C}" srcOrd="0" destOrd="0" parTransId="{1EC1F1A5-CF74-4C20-93B6-4B7D64869E01}" sibTransId="{76CCE3A2-29DD-4FF0-B689-88F963CC7010}"/>
    <dgm:cxn modelId="{9C57A7A0-A6BA-41C2-A6A3-24C966E4AA2A}" type="presOf" srcId="{28C54235-8A54-447F-9141-D4295B7F7B89}" destId="{5710F0E5-B3A0-47AB-A96D-0350591921FB}" srcOrd="0" destOrd="0" presId="urn:microsoft.com/office/officeart/2011/layout/Picture Frame"/>
    <dgm:cxn modelId="{6ECA1260-7EAF-468C-9546-C8B34A08B367}" srcId="{8E24A82A-62E2-4D13-B9F9-468127989ADB}" destId="{5F6EACE2-F942-4CB9-B8B9-80E7D485D9CC}" srcOrd="4" destOrd="0" parTransId="{0A9CC6D1-A99C-4A98-B38C-481E4BFF0324}" sibTransId="{C742CB58-CC38-42F6-BE51-C9B023E2C688}"/>
    <dgm:cxn modelId="{CCDD384A-BD2C-456C-9B52-57AB03A4915F}" srcId="{8E24A82A-62E2-4D13-B9F9-468127989ADB}" destId="{28C54235-8A54-447F-9141-D4295B7F7B89}" srcOrd="3" destOrd="0" parTransId="{698F963B-0378-4BFF-8B43-9DB5B181DF81}" sibTransId="{26DEA952-0F3F-40D6-9607-57B42BEDC99B}"/>
    <dgm:cxn modelId="{F90CF088-F886-437B-AEB2-7BD596801A4C}" type="presOf" srcId="{921D4DBF-F794-40F3-882E-53DEBEC1775C}" destId="{EB2A2C92-4FE0-4C6F-96A8-1363B913130E}" srcOrd="0" destOrd="0" presId="urn:microsoft.com/office/officeart/2011/layout/Picture Frame"/>
    <dgm:cxn modelId="{F5529E95-130B-41CC-91AC-93FC2C2F867C}" type="presOf" srcId="{3184274A-C774-463F-9304-0C11019741FC}" destId="{2DE1B08A-DED0-4F6B-A1E7-8A7604529494}" srcOrd="0" destOrd="0" presId="urn:microsoft.com/office/officeart/2011/layout/Picture Frame"/>
    <dgm:cxn modelId="{31FAC0B9-F869-4A29-A6C1-E9F1E84DCCA6}" srcId="{8E24A82A-62E2-4D13-B9F9-468127989ADB}" destId="{4030BC42-E7DB-4799-BF16-3C12D5C39A7F}" srcOrd="1" destOrd="0" parTransId="{5459666E-0ADB-4967-B2B5-15CDB0676244}" sibTransId="{F21CB889-1E40-444E-8A02-25021CC2B6A9}"/>
    <dgm:cxn modelId="{C6941F99-C6E1-4852-AD57-F187792A98DB}" type="presOf" srcId="{4030BC42-E7DB-4799-BF16-3C12D5C39A7F}" destId="{BD5218EA-B8AC-41E0-A2F6-D1DBB0E2E478}" srcOrd="0" destOrd="0" presId="urn:microsoft.com/office/officeart/2011/layout/Picture Frame"/>
    <dgm:cxn modelId="{AC7BEEDD-8CA0-4DD8-AE5D-8DB97813BA76}" type="presOf" srcId="{5F6EACE2-F942-4CB9-B8B9-80E7D485D9CC}" destId="{A3DA341C-B07E-4D46-887F-F903D1E08783}" srcOrd="0" destOrd="0" presId="urn:microsoft.com/office/officeart/2011/layout/Picture Frame"/>
    <dgm:cxn modelId="{5AAD1D09-D313-40FD-80EA-6A76B907FA51}" type="presOf" srcId="{8E24A82A-62E2-4D13-B9F9-468127989ADB}" destId="{B905BF11-D452-45F7-9038-62E73E10E3EE}" srcOrd="0" destOrd="0" presId="urn:microsoft.com/office/officeart/2011/layout/Picture Frame"/>
    <dgm:cxn modelId="{B62EAC22-988F-4869-ACDA-EADCE2DBF476}" srcId="{8E24A82A-62E2-4D13-B9F9-468127989ADB}" destId="{3184274A-C774-463F-9304-0C11019741FC}" srcOrd="2" destOrd="0" parTransId="{AC5341FD-4DCC-4CF4-8630-3E885D7E921D}" sibTransId="{0357875C-45A2-4401-8FA2-74063A7706CF}"/>
    <dgm:cxn modelId="{DE843A9E-AA1C-4D8C-8385-F417925E4718}" type="presParOf" srcId="{B905BF11-D452-45F7-9038-62E73E10E3EE}" destId="{237FFF39-4D77-462D-940A-2080CD502340}" srcOrd="0" destOrd="0" presId="urn:microsoft.com/office/officeart/2011/layout/Picture Frame"/>
    <dgm:cxn modelId="{C7C3A2B0-7544-48E7-8928-E75EBD0405CC}" type="presParOf" srcId="{237FFF39-4D77-462D-940A-2080CD502340}" destId="{EB2A2C92-4FE0-4C6F-96A8-1363B913130E}" srcOrd="0" destOrd="0" presId="urn:microsoft.com/office/officeart/2011/layout/Picture Frame"/>
    <dgm:cxn modelId="{B52B6E63-607F-42FF-A54D-645DF4A28844}" type="presParOf" srcId="{237FFF39-4D77-462D-940A-2080CD502340}" destId="{8FA58471-FE70-4713-ACD2-5408348D1EF2}" srcOrd="1" destOrd="0" presId="urn:microsoft.com/office/officeart/2011/layout/Picture Frame"/>
    <dgm:cxn modelId="{72EBB95C-A8F8-476E-81CD-41DEEBE281C0}" type="presParOf" srcId="{237FFF39-4D77-462D-940A-2080CD502340}" destId="{2027C9F3-75DB-41B1-9827-BC9C4231B108}" srcOrd="2" destOrd="0" presId="urn:microsoft.com/office/officeart/2011/layout/Picture Frame"/>
    <dgm:cxn modelId="{17BCDE67-57A8-4B55-8A6B-7D4A842B0937}" type="presParOf" srcId="{B905BF11-D452-45F7-9038-62E73E10E3EE}" destId="{59EF2832-8EAB-4BE4-B034-2EC19D61B4FE}" srcOrd="1" destOrd="0" presId="urn:microsoft.com/office/officeart/2011/layout/Picture Frame"/>
    <dgm:cxn modelId="{AE08E3F9-93FC-4B6C-894B-0404C6D6A290}" type="presParOf" srcId="{B905BF11-D452-45F7-9038-62E73E10E3EE}" destId="{5EAB130E-981C-4A77-9FC6-92890EF60286}" srcOrd="2" destOrd="0" presId="urn:microsoft.com/office/officeart/2011/layout/Picture Frame"/>
    <dgm:cxn modelId="{40449866-FB5C-47A3-8825-FAEBEDED3CC9}" type="presParOf" srcId="{5EAB130E-981C-4A77-9FC6-92890EF60286}" destId="{BD5218EA-B8AC-41E0-A2F6-D1DBB0E2E478}" srcOrd="0" destOrd="0" presId="urn:microsoft.com/office/officeart/2011/layout/Picture Frame"/>
    <dgm:cxn modelId="{73D9A08F-1954-460E-AD84-2041ADAB9A31}" type="presParOf" srcId="{5EAB130E-981C-4A77-9FC6-92890EF60286}" destId="{DD72DD4F-F0B6-412B-906F-633CF37F5DB6}" srcOrd="1" destOrd="0" presId="urn:microsoft.com/office/officeart/2011/layout/Picture Frame"/>
    <dgm:cxn modelId="{8ED9B772-8F0B-4B7B-9B36-B62A552D372C}" type="presParOf" srcId="{5EAB130E-981C-4A77-9FC6-92890EF60286}" destId="{9602EE6D-5F1C-43D5-AA6F-71F1637F23B7}" srcOrd="2" destOrd="0" presId="urn:microsoft.com/office/officeart/2011/layout/Picture Frame"/>
    <dgm:cxn modelId="{29C04C31-D67F-4DC9-AF34-57FBABCD96E4}" type="presParOf" srcId="{B905BF11-D452-45F7-9038-62E73E10E3EE}" destId="{1BDBF3D3-8CF8-470B-A07D-9E8EB7A8250C}" srcOrd="3" destOrd="0" presId="urn:microsoft.com/office/officeart/2011/layout/Picture Frame"/>
    <dgm:cxn modelId="{68C4D163-D006-49AB-AEAC-FAEBA5B27573}" type="presParOf" srcId="{B905BF11-D452-45F7-9038-62E73E10E3EE}" destId="{D4B1AA83-7B4F-4A57-950B-A5A0FC61A6DB}" srcOrd="4" destOrd="0" presId="urn:microsoft.com/office/officeart/2011/layout/Picture Frame"/>
    <dgm:cxn modelId="{17E698DA-8BE5-4D77-999A-2DF5E255084D}" type="presParOf" srcId="{D4B1AA83-7B4F-4A57-950B-A5A0FC61A6DB}" destId="{2DE1B08A-DED0-4F6B-A1E7-8A7604529494}" srcOrd="0" destOrd="0" presId="urn:microsoft.com/office/officeart/2011/layout/Picture Frame"/>
    <dgm:cxn modelId="{16EBF341-F6C8-4B1C-8393-9429FD8D5887}" type="presParOf" srcId="{D4B1AA83-7B4F-4A57-950B-A5A0FC61A6DB}" destId="{179118A2-2437-4495-92B2-680DE5D0ACD1}" srcOrd="1" destOrd="0" presId="urn:microsoft.com/office/officeart/2011/layout/Picture Frame"/>
    <dgm:cxn modelId="{F0CAF586-3661-4022-A04E-E0DAD38ECBC5}" type="presParOf" srcId="{D4B1AA83-7B4F-4A57-950B-A5A0FC61A6DB}" destId="{EFEBF1E3-F485-40A6-8264-D30798B9CC5C}" srcOrd="2" destOrd="0" presId="urn:microsoft.com/office/officeart/2011/layout/Picture Frame"/>
    <dgm:cxn modelId="{D547B79F-0D83-4667-8BB4-35BBC7630F6A}" type="presParOf" srcId="{B905BF11-D452-45F7-9038-62E73E10E3EE}" destId="{8F72229E-6EBF-48DA-8D28-0A5ED964605F}" srcOrd="5" destOrd="0" presId="urn:microsoft.com/office/officeart/2011/layout/Picture Frame"/>
    <dgm:cxn modelId="{822BF67F-8160-4320-B0EF-BD89759DE893}" type="presParOf" srcId="{B905BF11-D452-45F7-9038-62E73E10E3EE}" destId="{B55032C7-20CB-40B9-929E-990096F3B2CF}" srcOrd="6" destOrd="0" presId="urn:microsoft.com/office/officeart/2011/layout/Picture Frame"/>
    <dgm:cxn modelId="{77E28ED0-074D-4C42-AEF7-2F69FFA232A0}" type="presParOf" srcId="{B55032C7-20CB-40B9-929E-990096F3B2CF}" destId="{5710F0E5-B3A0-47AB-A96D-0350591921FB}" srcOrd="0" destOrd="0" presId="urn:microsoft.com/office/officeart/2011/layout/Picture Frame"/>
    <dgm:cxn modelId="{0E620350-C99D-4216-8F17-05838D7F3BBE}" type="presParOf" srcId="{B55032C7-20CB-40B9-929E-990096F3B2CF}" destId="{9C3C9808-EA66-4FD9-B354-F263D9AA0A5C}" srcOrd="1" destOrd="0" presId="urn:microsoft.com/office/officeart/2011/layout/Picture Frame"/>
    <dgm:cxn modelId="{A0855BE4-9A19-47A4-9CCF-F9A7D523EDCC}" type="presParOf" srcId="{B55032C7-20CB-40B9-929E-990096F3B2CF}" destId="{9A7218BF-FDAE-451E-ACEB-E4C39301498C}" srcOrd="2" destOrd="0" presId="urn:microsoft.com/office/officeart/2011/layout/Picture Frame"/>
    <dgm:cxn modelId="{602281E6-B609-4AE7-A44D-F8186955C232}" type="presParOf" srcId="{B905BF11-D452-45F7-9038-62E73E10E3EE}" destId="{E4DCF5A8-8AF4-4343-9B24-9BA135C00BB1}" srcOrd="7" destOrd="0" presId="urn:microsoft.com/office/officeart/2011/layout/Picture Frame"/>
    <dgm:cxn modelId="{52BB9409-E056-4615-9298-BCFD85914AAF}" type="presParOf" srcId="{B905BF11-D452-45F7-9038-62E73E10E3EE}" destId="{C84FB8E5-BAC3-45EA-A0EC-B730E9AA5F90}" srcOrd="8" destOrd="0" presId="urn:microsoft.com/office/officeart/2011/layout/Picture Frame"/>
    <dgm:cxn modelId="{FA0374B5-46C3-4219-B7B8-C03837D0641F}" type="presParOf" srcId="{C84FB8E5-BAC3-45EA-A0EC-B730E9AA5F90}" destId="{A3DA341C-B07E-4D46-887F-F903D1E08783}" srcOrd="0" destOrd="0" presId="urn:microsoft.com/office/officeart/2011/layout/Picture Frame"/>
    <dgm:cxn modelId="{C1692EA2-07AF-4158-8403-51C54A458ED6}" type="presParOf" srcId="{C84FB8E5-BAC3-45EA-A0EC-B730E9AA5F90}" destId="{E106DCB1-15C3-40BD-B8CF-E87105E5D3AF}" srcOrd="1" destOrd="0" presId="urn:microsoft.com/office/officeart/2011/layout/Picture Frame"/>
    <dgm:cxn modelId="{F92524A2-456D-4EAB-B8B5-1C83E64E572C}" type="presParOf" srcId="{C84FB8E5-BAC3-45EA-A0EC-B730E9AA5F90}" destId="{4489ED64-3E21-4A0A-A2B2-002DEDC0FB21}" srcOrd="2" destOrd="0" presId="urn:microsoft.com/office/officeart/2011/layout/Picture Frame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7218BF-FDAE-451E-ACEB-E4C39301498C}">
      <dsp:nvSpPr>
        <dsp:cNvPr id="0" name=""/>
        <dsp:cNvSpPr/>
      </dsp:nvSpPr>
      <dsp:spPr>
        <a:xfrm>
          <a:off x="1169502" y="1758324"/>
          <a:ext cx="1714798" cy="1058535"/>
        </a:xfrm>
        <a:prstGeom prst="rect">
          <a:avLst/>
        </a:prstGeom>
        <a:blipFill rotWithShape="1">
          <a:blip xmlns:r="http://schemas.openxmlformats.org/officeDocument/2006/relationships" r:embed="rId1"/>
          <a:stretch>
            <a:fillRect/>
          </a:stretch>
        </a:blip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EFEBF1E3-F485-40A6-8264-D30798B9CC5C}">
      <dsp:nvSpPr>
        <dsp:cNvPr id="0" name=""/>
        <dsp:cNvSpPr/>
      </dsp:nvSpPr>
      <dsp:spPr>
        <a:xfrm>
          <a:off x="4275500" y="335466"/>
          <a:ext cx="1714798" cy="1058535"/>
        </a:xfrm>
        <a:prstGeom prst="rect">
          <a:avLst/>
        </a:prstGeom>
        <a:blipFill rotWithShape="1">
          <a:blip xmlns:r="http://schemas.openxmlformats.org/officeDocument/2006/relationships" r:embed="rId2"/>
          <a:stretch>
            <a:fillRect/>
          </a:stretch>
        </a:blip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9602EE6D-5F1C-43D5-AA6F-71F1637F23B7}">
      <dsp:nvSpPr>
        <dsp:cNvPr id="0" name=""/>
        <dsp:cNvSpPr/>
      </dsp:nvSpPr>
      <dsp:spPr>
        <a:xfrm>
          <a:off x="2204834" y="335466"/>
          <a:ext cx="1714798" cy="1058535"/>
        </a:xfrm>
        <a:prstGeom prst="rect">
          <a:avLst/>
        </a:prstGeom>
        <a:blipFill rotWithShape="1">
          <a:blip xmlns:r="http://schemas.openxmlformats.org/officeDocument/2006/relationships" r:embed="rId3"/>
          <a:stretch>
            <a:fillRect/>
          </a:stretch>
        </a:blip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4489ED64-3E21-4A0A-A2B2-002DEDC0FB21}">
      <dsp:nvSpPr>
        <dsp:cNvPr id="0" name=""/>
        <dsp:cNvSpPr/>
      </dsp:nvSpPr>
      <dsp:spPr>
        <a:xfrm>
          <a:off x="3240167" y="1758324"/>
          <a:ext cx="1714798" cy="1058535"/>
        </a:xfrm>
        <a:prstGeom prst="rect">
          <a:avLst/>
        </a:prstGeom>
        <a:blipFill rotWithShape="1">
          <a:blip xmlns:r="http://schemas.openxmlformats.org/officeDocument/2006/relationships" r:embed="rId4"/>
          <a:stretch>
            <a:fillRect/>
          </a:stretch>
        </a:blip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2027C9F3-75DB-41B1-9827-BC9C4231B108}">
      <dsp:nvSpPr>
        <dsp:cNvPr id="0" name=""/>
        <dsp:cNvSpPr/>
      </dsp:nvSpPr>
      <dsp:spPr>
        <a:xfrm>
          <a:off x="134169" y="335466"/>
          <a:ext cx="1714798" cy="1058535"/>
        </a:xfrm>
        <a:prstGeom prst="rect">
          <a:avLst/>
        </a:prstGeom>
        <a:blipFill rotWithShape="1">
          <a:blip xmlns:r="http://schemas.openxmlformats.org/officeDocument/2006/relationships" r:embed="rId5"/>
          <a:stretch>
            <a:fillRect/>
          </a:stretch>
        </a:blipFill>
        <a:ln w="381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EB2A2C92-4FE0-4C6F-96A8-1363B913130E}">
      <dsp:nvSpPr>
        <dsp:cNvPr id="0" name=""/>
        <dsp:cNvSpPr/>
      </dsp:nvSpPr>
      <dsp:spPr>
        <a:xfrm>
          <a:off x="925" y="1387812"/>
          <a:ext cx="1711287" cy="1811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0" rIns="53340" bIns="0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Location</a:t>
          </a:r>
        </a:p>
      </dsp:txBody>
      <dsp:txXfrm>
        <a:off x="925" y="1387812"/>
        <a:ext cx="1711287" cy="181127"/>
      </dsp:txXfrm>
    </dsp:sp>
    <dsp:sp modelId="{8FA58471-FE70-4713-ACD2-5408348D1EF2}">
      <dsp:nvSpPr>
        <dsp:cNvPr id="0" name=""/>
        <dsp:cNvSpPr/>
      </dsp:nvSpPr>
      <dsp:spPr>
        <a:xfrm>
          <a:off x="925" y="472147"/>
          <a:ext cx="1714244" cy="1101372"/>
        </a:xfrm>
        <a:prstGeom prst="rect">
          <a:avLst/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5218EA-B8AC-41E0-A2F6-D1DBB0E2E478}">
      <dsp:nvSpPr>
        <dsp:cNvPr id="0" name=""/>
        <dsp:cNvSpPr/>
      </dsp:nvSpPr>
      <dsp:spPr>
        <a:xfrm>
          <a:off x="2071591" y="1387812"/>
          <a:ext cx="1711287" cy="1811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0" rIns="53340" bIns="0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Service</a:t>
          </a:r>
        </a:p>
      </dsp:txBody>
      <dsp:txXfrm>
        <a:off x="2071591" y="1387812"/>
        <a:ext cx="1711287" cy="181127"/>
      </dsp:txXfrm>
    </dsp:sp>
    <dsp:sp modelId="{DD72DD4F-F0B6-412B-906F-633CF37F5DB6}">
      <dsp:nvSpPr>
        <dsp:cNvPr id="0" name=""/>
        <dsp:cNvSpPr/>
      </dsp:nvSpPr>
      <dsp:spPr>
        <a:xfrm>
          <a:off x="2071591" y="472147"/>
          <a:ext cx="1714244" cy="1101372"/>
        </a:xfrm>
        <a:prstGeom prst="rect">
          <a:avLst/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E1B08A-DED0-4F6B-A1E7-8A7604529494}">
      <dsp:nvSpPr>
        <dsp:cNvPr id="0" name=""/>
        <dsp:cNvSpPr/>
      </dsp:nvSpPr>
      <dsp:spPr>
        <a:xfrm>
          <a:off x="4142257" y="1387812"/>
          <a:ext cx="1711287" cy="1811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0" rIns="53340" bIns="0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Products</a:t>
          </a:r>
        </a:p>
      </dsp:txBody>
      <dsp:txXfrm>
        <a:off x="4142257" y="1387812"/>
        <a:ext cx="1711287" cy="181127"/>
      </dsp:txXfrm>
    </dsp:sp>
    <dsp:sp modelId="{179118A2-2437-4495-92B2-680DE5D0ACD1}">
      <dsp:nvSpPr>
        <dsp:cNvPr id="0" name=""/>
        <dsp:cNvSpPr/>
      </dsp:nvSpPr>
      <dsp:spPr>
        <a:xfrm>
          <a:off x="4142257" y="472147"/>
          <a:ext cx="1714244" cy="1101372"/>
        </a:xfrm>
        <a:prstGeom prst="rect">
          <a:avLst/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10F0E5-B3A0-47AB-A96D-0350591921FB}">
      <dsp:nvSpPr>
        <dsp:cNvPr id="0" name=""/>
        <dsp:cNvSpPr/>
      </dsp:nvSpPr>
      <dsp:spPr>
        <a:xfrm>
          <a:off x="1036258" y="2810670"/>
          <a:ext cx="1711287" cy="1811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0" rIns="53340" bIns="0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Events</a:t>
          </a:r>
        </a:p>
      </dsp:txBody>
      <dsp:txXfrm>
        <a:off x="1036258" y="2810670"/>
        <a:ext cx="1711287" cy="181127"/>
      </dsp:txXfrm>
    </dsp:sp>
    <dsp:sp modelId="{9C3C9808-EA66-4FD9-B354-F263D9AA0A5C}">
      <dsp:nvSpPr>
        <dsp:cNvPr id="0" name=""/>
        <dsp:cNvSpPr/>
      </dsp:nvSpPr>
      <dsp:spPr>
        <a:xfrm>
          <a:off x="1036258" y="1895005"/>
          <a:ext cx="1714244" cy="1101372"/>
        </a:xfrm>
        <a:prstGeom prst="rect">
          <a:avLst/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DA341C-B07E-4D46-887F-F903D1E08783}">
      <dsp:nvSpPr>
        <dsp:cNvPr id="0" name=""/>
        <dsp:cNvSpPr/>
      </dsp:nvSpPr>
      <dsp:spPr>
        <a:xfrm>
          <a:off x="3106924" y="2810670"/>
          <a:ext cx="1711287" cy="1811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0" rIns="53340" bIns="0" numCol="1" spcCol="1270" anchor="b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Contact</a:t>
          </a:r>
        </a:p>
      </dsp:txBody>
      <dsp:txXfrm>
        <a:off x="3106924" y="2810670"/>
        <a:ext cx="1711287" cy="181127"/>
      </dsp:txXfrm>
    </dsp:sp>
    <dsp:sp modelId="{E106DCB1-15C3-40BD-B8CF-E87105E5D3AF}">
      <dsp:nvSpPr>
        <dsp:cNvPr id="0" name=""/>
        <dsp:cNvSpPr/>
      </dsp:nvSpPr>
      <dsp:spPr>
        <a:xfrm>
          <a:off x="3106924" y="1895005"/>
          <a:ext cx="1714244" cy="1101372"/>
        </a:xfrm>
        <a:prstGeom prst="rect">
          <a:avLst/>
        </a:pr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11/layout/Picture Frame">
  <dgm:title val="Picture Frame"/>
  <dgm:desc val="Use to show pictures and the corresponding Level 1 text, both displayed in an offset frame. Works best with Level 1 text only."/>
  <dgm:catLst>
    <dgm:cat type="picture" pri="6500"/>
    <dgm:cat type="officeonline" pri="10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1.4927"/>
        </dgm:alg>
        <dgm:shape xmlns:r="http://schemas.openxmlformats.org/officeDocument/2006/relationships" r:blip="">
          <dgm:adjLst/>
        </dgm:shape>
        <dgm:choose name="Name4">
          <dgm:if name="Name5" func="var" arg="dir" op="equ" val="norm">
            <dgm:constrLst>
              <dgm:constr type="l" for="ch" forName="ParentText" refType="w" fact="0"/>
              <dgm:constr type="t" for="ch" forName="ParentText" refType="h" fact="0.85"/>
              <dgm:constr type="w" for="ch" forName="ParentText" refType="w" fact="0.926"/>
              <dgm:constr type="h" for="ch" forName="ParentText" refType="h" fact="0.1463"/>
              <dgm:constr type="l" for="ch" forName="Accent1" refType="w" fact="0"/>
              <dgm:constr type="t" for="ch" forName="Accent1" refType="h" fact="0.1104"/>
              <dgm:constr type="w" for="ch" forName="Accent1" refType="w" fact="0.9276"/>
              <dgm:constr type="h" for="ch" forName="Accent1" refType="h" fact="0.8896"/>
              <dgm:constr type="l" for="ch" forName="Image" refType="w" fact="0.0721"/>
              <dgm:constr type="t" for="ch" forName="Image" refType="h" fact="0"/>
              <dgm:constr type="w" for="ch" forName="Image" refType="w" fact="0.9279"/>
              <dgm:constr type="h" for="ch" forName="Image" refType="h" fact="0.855"/>
            </dgm:constrLst>
          </dgm:if>
          <dgm:else name="Name6">
            <dgm:constrLst>
              <dgm:constr type="l" for="ch" forName="ParentText" refType="w" fact="0.0837"/>
              <dgm:constr type="t" for="ch" forName="ParentText" refType="h" fact="0.84"/>
              <dgm:constr type="w" for="ch" forName="ParentText" refType="w" fact="0.9163"/>
              <dgm:constr type="h" for="ch" forName="ParentText" refType="h" fact="0.1463"/>
              <dgm:constr type="l" for="ch" forName="Accent1" refType="w" fact="0.0724"/>
              <dgm:constr type="t" for="ch" forName="Accent1" refType="h" fact="0.1104"/>
              <dgm:constr type="w" for="ch" forName="Accent1" refType="w" fact="0.9276"/>
              <dgm:constr type="h" for="ch" forName="Accent1" refType="h" fact="0.8896"/>
              <dgm:constr type="l" for="ch" forName="Image" refType="w" fact="0"/>
              <dgm:constr type="t" for="ch" forName="Image" refType="h" fact="0"/>
              <dgm:constr type="w" for="ch" forName="Image" refType="w" fact="0.9279"/>
              <dgm:constr type="h" for="ch" forName="Image" refType="h" fact="0.855"/>
            </dgm:constrLst>
          </dgm:else>
        </dgm:choose>
        <dgm:layoutNode name="ParentText" styleLbl="revTx">
          <dgm:varLst>
            <dgm:chMax val="0"/>
            <dgm:chPref val="0"/>
            <dgm:bulletEnabled val="1"/>
          </dgm:varLst>
          <dgm:alg type="tx">
            <dgm:param type="parTxLTRAlign" val="l"/>
            <dgm:param type="parTxRTLAlign" val="l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.3"/>
            <dgm:constr type="rMarg" refType="primFontSz" fact="0.3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Accent1" styleLbl="parChTrans1D1">
          <dgm:alg type="sp"/>
          <dgm:shape xmlns:r="http://schemas.openxmlformats.org/officeDocument/2006/relationships" type="rect" r:blip="" zOrderOff="10">
            <dgm:adjLst/>
          </dgm:shape>
          <dgm:presOf/>
        </dgm:layoutNode>
        <dgm:layoutNode name="Image" styleLbl="alignImgPlace1">
          <dgm:alg type="sp"/>
          <dgm:shape xmlns:r="http://schemas.openxmlformats.org/officeDocument/2006/relationships" type="rect" r:blip="" zOrderOff="-15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3000509000000000000"/>
    <w:charset w:val="86"/>
    <w:family w:val="script"/>
    <w:pitch w:val="fixed"/>
    <w:sig w:usb0="8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E8A6FE1B9DE4A109F6CF0F0F1415222">
    <w:name w:val="EE8A6FE1B9DE4A109F6CF0F0F1415222"/>
  </w:style>
  <w:style w:type="paragraph" w:customStyle="1" w:styleId="5B6F8F2E4ACA4644822BA44F50AE6EAE">
    <w:name w:val="5B6F8F2E4ACA4644822BA44F50AE6EAE"/>
  </w:style>
  <w:style w:type="paragraph" w:customStyle="1" w:styleId="4709C8FCA7F24E37B20FEEE8D2EF57C2">
    <w:name w:val="4709C8FCA7F24E37B20FEEE8D2EF57C2"/>
  </w:style>
  <w:style w:type="paragraph" w:customStyle="1" w:styleId="C859D8DBF5B149C08CABDD8F2E821EB7">
    <w:name w:val="C859D8DBF5B149C08CABDD8F2E821EB7"/>
  </w:style>
  <w:style w:type="paragraph" w:customStyle="1" w:styleId="ECB1513292F14B07A6A7C33777E20971">
    <w:name w:val="ECB1513292F14B07A6A7C33777E20971"/>
  </w:style>
  <w:style w:type="paragraph" w:customStyle="1" w:styleId="1F67C2F071CF44F08E77C769CA0D5D0E">
    <w:name w:val="1F67C2F071CF44F08E77C769CA0D5D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(Professional design).dotx</Template>
  <TotalTime>200</TotalTime>
  <Pages>6</Pages>
  <Words>372</Words>
  <Characters>2123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LOW Zhi Hao</dc:creator>
  <cp:keywords/>
  <dc:description/>
  <cp:lastModifiedBy>LOW Zhi Hao</cp:lastModifiedBy>
  <cp:revision>1</cp:revision>
  <dcterms:created xsi:type="dcterms:W3CDTF">2018-03-18T09:22:00Z</dcterms:created>
  <dcterms:modified xsi:type="dcterms:W3CDTF">2018-03-18T13:09:00Z</dcterms:modified>
</cp:coreProperties>
</file>